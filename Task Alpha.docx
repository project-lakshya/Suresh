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7A33D1" w14:textId="77777777" w:rsidR="00B46725" w:rsidRPr="007B5BFF" w:rsidRDefault="00133184" w:rsidP="00B46725">
      <w:pPr>
        <w:pStyle w:val="Title"/>
      </w:pPr>
      <w:r>
        <w:t>TASK 1</w:t>
      </w:r>
    </w:p>
    <w:p w14:paraId="7A22B1CA" w14:textId="77777777" w:rsidR="00B46725" w:rsidRDefault="00B46725" w:rsidP="00B46725">
      <w:pPr>
        <w:pStyle w:val="ContactHeading"/>
      </w:pPr>
      <w:r>
        <w:t>By</w:t>
      </w:r>
    </w:p>
    <w:p w14:paraId="200B7C8F" w14:textId="77777777" w:rsidR="00B46725" w:rsidRDefault="00133184" w:rsidP="00B46725">
      <w:pPr>
        <w:pStyle w:val="ContactInfo"/>
      </w:pPr>
      <w:r>
        <w:t>K. Venkata Suresh Varma</w:t>
      </w:r>
    </w:p>
    <w:p w14:paraId="73B63C42" w14:textId="77777777" w:rsidR="003C1E78" w:rsidRDefault="00133184" w:rsidP="003C1E78">
      <w:pPr>
        <w:pStyle w:val="ContactInfo"/>
      </w:pPr>
      <w:r>
        <w:t>Reg: 170953214</w:t>
      </w:r>
    </w:p>
    <w:p w14:paraId="3132A6AA" w14:textId="77777777" w:rsidR="003C1E78" w:rsidRDefault="003C1E78" w:rsidP="003C1E78">
      <w:pPr>
        <w:pStyle w:val="ContactInfo"/>
      </w:pPr>
    </w:p>
    <w:p w14:paraId="7F3096CE" w14:textId="77777777" w:rsidR="00133184" w:rsidRPr="008E1404" w:rsidRDefault="00133184">
      <w:pPr>
        <w:pStyle w:val="Heading1"/>
        <w:rPr>
          <w:sz w:val="36"/>
          <w:szCs w:val="36"/>
        </w:rPr>
      </w:pPr>
      <w:r w:rsidRPr="008E1404">
        <w:rPr>
          <w:sz w:val="36"/>
          <w:szCs w:val="36"/>
        </w:rPr>
        <w:lastRenderedPageBreak/>
        <w:t>RaspBERRYPI AND ITS SPECS</w:t>
      </w:r>
    </w:p>
    <w:p w14:paraId="06164EE1" w14:textId="77777777" w:rsidR="008E1404" w:rsidRDefault="00133184" w:rsidP="008E1404">
      <w:pPr>
        <w:pStyle w:val="ListBullet"/>
        <w:numPr>
          <w:ilvl w:val="0"/>
          <w:numId w:val="16"/>
        </w:numPr>
        <w:rPr>
          <w:sz w:val="36"/>
          <w:szCs w:val="36"/>
        </w:rPr>
      </w:pPr>
      <w:r w:rsidRPr="008E1404">
        <w:rPr>
          <w:sz w:val="36"/>
          <w:szCs w:val="36"/>
        </w:rPr>
        <w:t>Raspberry Pi is a small computer which has an operating system in it</w:t>
      </w:r>
    </w:p>
    <w:p w14:paraId="20DCD2E6" w14:textId="77777777" w:rsidR="008E1404" w:rsidRPr="008E1404" w:rsidRDefault="008E1404" w:rsidP="008E1404">
      <w:pPr>
        <w:pStyle w:val="ListBullet"/>
        <w:numPr>
          <w:ilvl w:val="0"/>
          <w:numId w:val="16"/>
        </w:numPr>
        <w:rPr>
          <w:sz w:val="36"/>
          <w:szCs w:val="36"/>
        </w:rPr>
      </w:pPr>
      <w:r>
        <w:t>Quad core Broadcom BCM2837 SoC (ARM processor).</w:t>
      </w:r>
    </w:p>
    <w:p w14:paraId="52938E21" w14:textId="77777777" w:rsidR="008E1404" w:rsidRPr="008E1404" w:rsidRDefault="008E1404" w:rsidP="008E1404">
      <w:pPr>
        <w:pStyle w:val="ListBullet"/>
        <w:numPr>
          <w:ilvl w:val="0"/>
          <w:numId w:val="16"/>
        </w:numPr>
        <w:rPr>
          <w:sz w:val="36"/>
          <w:szCs w:val="36"/>
        </w:rPr>
      </w:pPr>
      <w:r>
        <w:t xml:space="preserve">It has 40 GPIO </w:t>
      </w:r>
      <w:proofErr w:type="gramStart"/>
      <w:r>
        <w:t>pins ,</w:t>
      </w:r>
      <w:proofErr w:type="gramEnd"/>
      <w:r>
        <w:t xml:space="preserve"> 4 USB ports  , Micro SD card slot  , Bluetooth 4.2 , Integrated WIFI .</w:t>
      </w:r>
      <w:r>
        <w:tab/>
      </w:r>
    </w:p>
    <w:p w14:paraId="01C07A42" w14:textId="77777777" w:rsidR="002D6D73" w:rsidRPr="00DD6343" w:rsidRDefault="008E1404">
      <w:pPr>
        <w:pStyle w:val="Heading2"/>
        <w:rPr>
          <w:sz w:val="44"/>
          <w:szCs w:val="44"/>
        </w:rPr>
      </w:pPr>
      <w:r w:rsidRPr="00DD6343">
        <w:rPr>
          <w:sz w:val="44"/>
          <w:szCs w:val="44"/>
        </w:rPr>
        <w:t xml:space="preserve">RaSPBERRY </w:t>
      </w:r>
      <w:proofErr w:type="gramStart"/>
      <w:r w:rsidRPr="00DD6343">
        <w:rPr>
          <w:sz w:val="44"/>
          <w:szCs w:val="44"/>
        </w:rPr>
        <w:t>pi  v</w:t>
      </w:r>
      <w:proofErr w:type="gramEnd"/>
      <w:r w:rsidRPr="00DD6343">
        <w:rPr>
          <w:sz w:val="44"/>
          <w:szCs w:val="44"/>
        </w:rPr>
        <w:t>/s arduino</w:t>
      </w:r>
    </w:p>
    <w:tbl>
      <w:tblPr>
        <w:tblStyle w:val="TableGrid"/>
        <w:tblW w:w="9420" w:type="dxa"/>
        <w:tblLook w:val="04A0" w:firstRow="1" w:lastRow="0" w:firstColumn="1" w:lastColumn="0" w:noHBand="0" w:noVBand="1"/>
      </w:tblPr>
      <w:tblGrid>
        <w:gridCol w:w="4710"/>
        <w:gridCol w:w="4710"/>
      </w:tblGrid>
      <w:tr w:rsidR="00DD6343" w14:paraId="1B2DB6A1" w14:textId="77777777" w:rsidTr="00DD6343">
        <w:trPr>
          <w:trHeight w:val="854"/>
        </w:trPr>
        <w:tc>
          <w:tcPr>
            <w:tcW w:w="4710" w:type="dxa"/>
          </w:tcPr>
          <w:p w14:paraId="501EE987" w14:textId="77777777" w:rsidR="00DD6343" w:rsidRDefault="00DD6343">
            <w:r>
              <w:t>Raspberry Pi processor is faster</w:t>
            </w:r>
          </w:p>
          <w:p w14:paraId="4CF1B8AF" w14:textId="77777777" w:rsidR="00DD6343" w:rsidRDefault="00DD6343">
            <w:r>
              <w:t>1.4 GHZ</w:t>
            </w:r>
          </w:p>
          <w:p w14:paraId="7046FDD8" w14:textId="77777777" w:rsidR="00DD6343" w:rsidRDefault="00DD6343" w:rsidP="00DD6343">
            <w:pPr>
              <w:pStyle w:val="ListParagraph"/>
              <w:numPr>
                <w:ilvl w:val="0"/>
                <w:numId w:val="17"/>
              </w:numPr>
            </w:pPr>
            <w:r>
              <w:t>Running an OS</w:t>
            </w:r>
          </w:p>
        </w:tc>
        <w:tc>
          <w:tcPr>
            <w:tcW w:w="4710" w:type="dxa"/>
          </w:tcPr>
          <w:p w14:paraId="6E85335D" w14:textId="77777777" w:rsidR="00DD6343" w:rsidRDefault="00DD6343">
            <w:r>
              <w:t>Arduino is Slow</w:t>
            </w:r>
          </w:p>
          <w:p w14:paraId="07106635" w14:textId="77777777" w:rsidR="00DD6343" w:rsidRDefault="00DD6343">
            <w:r>
              <w:t>16MHZ</w:t>
            </w:r>
          </w:p>
        </w:tc>
      </w:tr>
      <w:tr w:rsidR="00DD6343" w14:paraId="51551BCC" w14:textId="77777777" w:rsidTr="00DD6343">
        <w:trPr>
          <w:trHeight w:val="854"/>
        </w:trPr>
        <w:tc>
          <w:tcPr>
            <w:tcW w:w="4710" w:type="dxa"/>
          </w:tcPr>
          <w:p w14:paraId="43C3FAE1" w14:textId="77777777" w:rsidR="00DD6343" w:rsidRDefault="00DD6343">
            <w:proofErr w:type="gramStart"/>
            <w:r>
              <w:t>64 bit</w:t>
            </w:r>
            <w:proofErr w:type="gramEnd"/>
            <w:r>
              <w:t xml:space="preserve"> Processor</w:t>
            </w:r>
          </w:p>
        </w:tc>
        <w:tc>
          <w:tcPr>
            <w:tcW w:w="4710" w:type="dxa"/>
          </w:tcPr>
          <w:p w14:paraId="507C7303" w14:textId="77777777" w:rsidR="00DD6343" w:rsidRDefault="00DD6343">
            <w:proofErr w:type="gramStart"/>
            <w:r>
              <w:t>8 bit</w:t>
            </w:r>
            <w:proofErr w:type="gramEnd"/>
            <w:r>
              <w:t xml:space="preserve"> Processor</w:t>
            </w:r>
          </w:p>
        </w:tc>
      </w:tr>
      <w:tr w:rsidR="00DD6343" w14:paraId="3B7C2AB5" w14:textId="77777777" w:rsidTr="00DD6343">
        <w:trPr>
          <w:trHeight w:val="891"/>
        </w:trPr>
        <w:tc>
          <w:tcPr>
            <w:tcW w:w="4710" w:type="dxa"/>
          </w:tcPr>
          <w:p w14:paraId="4918358E" w14:textId="77777777" w:rsidR="00DD6343" w:rsidRDefault="00DD6343" w:rsidP="00DD6343">
            <w:r>
              <w:t>More Memory</w:t>
            </w:r>
          </w:p>
          <w:p w14:paraId="40CB5743" w14:textId="77777777" w:rsidR="00DD6343" w:rsidRDefault="00DD6343" w:rsidP="00DD6343">
            <w:pPr>
              <w:pStyle w:val="ListParagraph"/>
              <w:numPr>
                <w:ilvl w:val="0"/>
                <w:numId w:val="17"/>
              </w:numPr>
            </w:pPr>
            <w:r>
              <w:t>1 GB SRAM and Unlimited flash memory</w:t>
            </w:r>
          </w:p>
        </w:tc>
        <w:tc>
          <w:tcPr>
            <w:tcW w:w="4710" w:type="dxa"/>
          </w:tcPr>
          <w:p w14:paraId="53DF748A" w14:textId="77777777" w:rsidR="00DD6343" w:rsidRDefault="00DD6343">
            <w:r>
              <w:t>Less Memory</w:t>
            </w:r>
          </w:p>
          <w:p w14:paraId="3E86ABBF" w14:textId="77777777" w:rsidR="00DD6343" w:rsidRDefault="00DD6343" w:rsidP="00DD6343">
            <w:pPr>
              <w:pStyle w:val="ListParagraph"/>
              <w:numPr>
                <w:ilvl w:val="0"/>
                <w:numId w:val="17"/>
              </w:numPr>
            </w:pPr>
            <w:r>
              <w:t>2KB SRAM and 32KB flash</w:t>
            </w:r>
          </w:p>
          <w:p w14:paraId="4F77A184" w14:textId="77777777" w:rsidR="00DD6343" w:rsidRDefault="00DD6343" w:rsidP="00DD6343">
            <w:pPr>
              <w:pStyle w:val="ListParagraph"/>
            </w:pPr>
            <w:r>
              <w:t>memory</w:t>
            </w:r>
          </w:p>
        </w:tc>
      </w:tr>
      <w:tr w:rsidR="00DD6343" w14:paraId="065F1911" w14:textId="77777777" w:rsidTr="00DD6343">
        <w:trPr>
          <w:trHeight w:val="854"/>
        </w:trPr>
        <w:tc>
          <w:tcPr>
            <w:tcW w:w="4710" w:type="dxa"/>
          </w:tcPr>
          <w:p w14:paraId="257F2EDB" w14:textId="77777777" w:rsidR="00DD6343" w:rsidRDefault="00DD6343">
            <w:r>
              <w:t>Lower IO voltages</w:t>
            </w:r>
          </w:p>
          <w:p w14:paraId="1B355DE1" w14:textId="77777777" w:rsidR="00DD6343" w:rsidRDefault="00DD6343">
            <w:r>
              <w:t>3.3 V</w:t>
            </w:r>
          </w:p>
        </w:tc>
        <w:tc>
          <w:tcPr>
            <w:tcW w:w="4710" w:type="dxa"/>
          </w:tcPr>
          <w:p w14:paraId="695F3DCD" w14:textId="77777777" w:rsidR="00DD6343" w:rsidRDefault="00DD6343">
            <w:r>
              <w:t xml:space="preserve">Higher Voltage </w:t>
            </w:r>
          </w:p>
          <w:p w14:paraId="05D2E31A" w14:textId="77777777" w:rsidR="00DD6343" w:rsidRDefault="00DD6343">
            <w:r>
              <w:t>5V</w:t>
            </w:r>
          </w:p>
        </w:tc>
      </w:tr>
      <w:tr w:rsidR="00DD6343" w14:paraId="7C5B23F2" w14:textId="77777777" w:rsidTr="00DD6343">
        <w:trPr>
          <w:trHeight w:val="854"/>
        </w:trPr>
        <w:tc>
          <w:tcPr>
            <w:tcW w:w="4710" w:type="dxa"/>
          </w:tcPr>
          <w:p w14:paraId="095152A2" w14:textId="77777777" w:rsidR="00DD6343" w:rsidRDefault="00DD6343">
            <w:r>
              <w:t>Sensitive to Power</w:t>
            </w:r>
          </w:p>
        </w:tc>
        <w:tc>
          <w:tcPr>
            <w:tcW w:w="4710" w:type="dxa"/>
          </w:tcPr>
          <w:p w14:paraId="0FDBBFD6" w14:textId="77777777" w:rsidR="00DD6343" w:rsidRDefault="00DD6343">
            <w:r>
              <w:t>Control Operations and not sensitive to Power</w:t>
            </w:r>
          </w:p>
        </w:tc>
      </w:tr>
      <w:tr w:rsidR="00DD6343" w14:paraId="32095DD8" w14:textId="77777777" w:rsidTr="00DD6343">
        <w:trPr>
          <w:trHeight w:val="854"/>
        </w:trPr>
        <w:tc>
          <w:tcPr>
            <w:tcW w:w="4710" w:type="dxa"/>
          </w:tcPr>
          <w:p w14:paraId="4F7EE563" w14:textId="77777777" w:rsidR="00DD6343" w:rsidRDefault="00DD6343">
            <w:r>
              <w:t>Has an Operating System</w:t>
            </w:r>
          </w:p>
          <w:p w14:paraId="5232E526" w14:textId="77777777" w:rsidR="00DD6343" w:rsidRDefault="00DD6343" w:rsidP="00DD6343">
            <w:pPr>
              <w:pStyle w:val="ListParagraph"/>
              <w:numPr>
                <w:ilvl w:val="0"/>
                <w:numId w:val="17"/>
              </w:numPr>
            </w:pPr>
            <w:r>
              <w:t>Applicatio</w:t>
            </w:r>
            <w:r w:rsidR="00AC4C73">
              <w:t>n</w:t>
            </w:r>
          </w:p>
          <w:p w14:paraId="058DC903" w14:textId="77777777" w:rsidR="00DD6343" w:rsidRDefault="00DD6343" w:rsidP="00DD6343">
            <w:pPr>
              <w:pStyle w:val="ListParagraph"/>
              <w:numPr>
                <w:ilvl w:val="0"/>
                <w:numId w:val="17"/>
              </w:numPr>
            </w:pPr>
            <w:r>
              <w:t>Library Functions</w:t>
            </w:r>
          </w:p>
          <w:p w14:paraId="2B652247" w14:textId="77777777" w:rsidR="00DD6343" w:rsidRDefault="00DD6343" w:rsidP="00DD6343">
            <w:pPr>
              <w:pStyle w:val="ListParagraph"/>
              <w:numPr>
                <w:ilvl w:val="0"/>
                <w:numId w:val="17"/>
              </w:numPr>
            </w:pPr>
            <w:r>
              <w:t>System calls</w:t>
            </w:r>
          </w:p>
          <w:p w14:paraId="61E0BB62" w14:textId="77777777" w:rsidR="00DD6343" w:rsidRDefault="00DD6343" w:rsidP="00DD6343">
            <w:pPr>
              <w:pStyle w:val="ListParagraph"/>
              <w:numPr>
                <w:ilvl w:val="0"/>
                <w:numId w:val="17"/>
              </w:numPr>
            </w:pPr>
            <w:r>
              <w:t>Microcontroller</w:t>
            </w:r>
          </w:p>
          <w:p w14:paraId="05818448" w14:textId="77777777" w:rsidR="00DD6343" w:rsidRDefault="00DD6343" w:rsidP="005A3DA2">
            <w:pPr>
              <w:ind w:left="360"/>
            </w:pPr>
          </w:p>
        </w:tc>
        <w:tc>
          <w:tcPr>
            <w:tcW w:w="4710" w:type="dxa"/>
          </w:tcPr>
          <w:p w14:paraId="54BC844A" w14:textId="77777777" w:rsidR="00DD6343" w:rsidRDefault="00DD6343" w:rsidP="00AC4C73">
            <w:r>
              <w:t>Only for Simple Tasks</w:t>
            </w:r>
          </w:p>
          <w:p w14:paraId="5F2BE552" w14:textId="77777777" w:rsidR="00AC4C73" w:rsidRDefault="00AC4C73" w:rsidP="00AC4C73">
            <w:pPr>
              <w:pStyle w:val="ListParagraph"/>
              <w:numPr>
                <w:ilvl w:val="0"/>
                <w:numId w:val="18"/>
              </w:numPr>
            </w:pPr>
            <w:r>
              <w:t>Application to Microcontroller</w:t>
            </w:r>
          </w:p>
        </w:tc>
      </w:tr>
    </w:tbl>
    <w:p w14:paraId="1E8B06D3" w14:textId="2FDFB345" w:rsidR="00B14FE8" w:rsidRPr="00B14FE8" w:rsidRDefault="00B06B0B" w:rsidP="00B14FE8">
      <w:pPr>
        <w:pStyle w:val="Heading1"/>
      </w:pPr>
      <w:r>
        <w:lastRenderedPageBreak/>
        <w:t>Getting Started with raspberrypi</w:t>
      </w:r>
    </w:p>
    <w:p w14:paraId="78F2DD45" w14:textId="25AA69E6" w:rsidR="00B834CE" w:rsidRDefault="000101C0" w:rsidP="00B834CE">
      <w:pPr>
        <w:pStyle w:val="ListParagraph"/>
        <w:numPr>
          <w:ilvl w:val="0"/>
          <w:numId w:val="18"/>
        </w:numPr>
      </w:pPr>
      <w:r>
        <w:t>Raspberry pi as an IoT device!</w:t>
      </w:r>
    </w:p>
    <w:p w14:paraId="181F9A6D" w14:textId="77777777" w:rsidR="00B834CE" w:rsidRDefault="00B834CE" w:rsidP="00B834CE">
      <w:pPr>
        <w:pStyle w:val="ListParagraph"/>
        <w:ind w:left="360"/>
      </w:pPr>
      <w:r>
        <w:t xml:space="preserve"> Raspberry Pi can be used as an IoT device when we            are interacting with the sensors and </w:t>
      </w:r>
      <w:proofErr w:type="spellStart"/>
      <w:r>
        <w:t>acurators</w:t>
      </w:r>
      <w:proofErr w:type="spellEnd"/>
      <w:r>
        <w:t>.</w:t>
      </w:r>
    </w:p>
    <w:p w14:paraId="0F7412E7" w14:textId="77777777" w:rsidR="00B834CE" w:rsidRDefault="00B834CE" w:rsidP="00B834CE">
      <w:pPr>
        <w:pStyle w:val="ListParagraph"/>
        <w:ind w:left="360"/>
      </w:pPr>
    </w:p>
    <w:p w14:paraId="7305F072" w14:textId="77777777" w:rsidR="00B834CE" w:rsidRDefault="00B834CE" w:rsidP="00B834CE">
      <w:pPr>
        <w:pStyle w:val="ListParagraph"/>
        <w:numPr>
          <w:ilvl w:val="0"/>
          <w:numId w:val="18"/>
        </w:numPr>
      </w:pPr>
      <w:r>
        <w:t>Setup of the Raspberry pi</w:t>
      </w:r>
    </w:p>
    <w:p w14:paraId="45E63F06" w14:textId="77777777" w:rsidR="00B834CE" w:rsidRDefault="00B834CE" w:rsidP="00B834CE">
      <w:pPr>
        <w:pStyle w:val="ListParagraph"/>
        <w:ind w:left="360"/>
      </w:pPr>
    </w:p>
    <w:p w14:paraId="2D0C9B87" w14:textId="77777777" w:rsidR="00B834CE" w:rsidRDefault="00B834CE" w:rsidP="00B834CE">
      <w:pPr>
        <w:pStyle w:val="ListParagraph"/>
        <w:numPr>
          <w:ilvl w:val="1"/>
          <w:numId w:val="18"/>
        </w:numPr>
      </w:pPr>
      <w:r>
        <w:t>Plugging in the Monitor and Keyboard</w:t>
      </w:r>
    </w:p>
    <w:p w14:paraId="57B7556B" w14:textId="77777777" w:rsidR="00B834CE" w:rsidRDefault="00B834CE" w:rsidP="00B834CE">
      <w:pPr>
        <w:pStyle w:val="ListParagraph"/>
        <w:numPr>
          <w:ilvl w:val="1"/>
          <w:numId w:val="18"/>
        </w:numPr>
      </w:pPr>
      <w:r>
        <w:t>Getting an Operating system</w:t>
      </w:r>
    </w:p>
    <w:p w14:paraId="2F54DFBC" w14:textId="77777777" w:rsidR="00B834CE" w:rsidRDefault="00B834CE" w:rsidP="00B834CE">
      <w:pPr>
        <w:pStyle w:val="ListParagraph"/>
        <w:numPr>
          <w:ilvl w:val="1"/>
          <w:numId w:val="18"/>
        </w:numPr>
      </w:pPr>
      <w:r>
        <w:t>Installing an OS using NOOBS</w:t>
      </w:r>
    </w:p>
    <w:p w14:paraId="6617FE6B" w14:textId="77777777" w:rsidR="00B834CE" w:rsidRDefault="00B834CE" w:rsidP="00B834CE">
      <w:pPr>
        <w:pStyle w:val="ListParagraph"/>
        <w:numPr>
          <w:ilvl w:val="1"/>
          <w:numId w:val="18"/>
        </w:numPr>
      </w:pPr>
      <w:proofErr w:type="spellStart"/>
      <w:r>
        <w:t>Raspi</w:t>
      </w:r>
      <w:proofErr w:type="spellEnd"/>
      <w:r>
        <w:t>-Config</w:t>
      </w:r>
    </w:p>
    <w:p w14:paraId="418847E1" w14:textId="77777777" w:rsidR="00B834CE" w:rsidRDefault="00B834CE" w:rsidP="00B834CE">
      <w:pPr>
        <w:pStyle w:val="ListParagraph"/>
        <w:numPr>
          <w:ilvl w:val="1"/>
          <w:numId w:val="18"/>
        </w:numPr>
      </w:pPr>
      <w:r>
        <w:t xml:space="preserve">Exploring options like Expand File </w:t>
      </w:r>
      <w:proofErr w:type="gramStart"/>
      <w:r>
        <w:t>system ,</w:t>
      </w:r>
      <w:proofErr w:type="gramEnd"/>
      <w:r>
        <w:t xml:space="preserve"> Enable boot to desktop .</w:t>
      </w:r>
    </w:p>
    <w:p w14:paraId="243A69FE" w14:textId="77777777" w:rsidR="00B834CE" w:rsidRDefault="00B834CE" w:rsidP="00B834CE">
      <w:pPr>
        <w:pStyle w:val="ListParagraph"/>
        <w:numPr>
          <w:ilvl w:val="1"/>
          <w:numId w:val="18"/>
        </w:numPr>
      </w:pPr>
      <w:r>
        <w:t xml:space="preserve">Internationalization and </w:t>
      </w:r>
      <w:proofErr w:type="spellStart"/>
      <w:r>
        <w:t>Rastrack</w:t>
      </w:r>
      <w:proofErr w:type="spellEnd"/>
      <w:r>
        <w:t>.</w:t>
      </w:r>
    </w:p>
    <w:p w14:paraId="7000F449" w14:textId="77777777" w:rsidR="00B834CE" w:rsidRDefault="00B834CE" w:rsidP="00B834CE">
      <w:pPr>
        <w:pStyle w:val="ListParagraph"/>
        <w:numPr>
          <w:ilvl w:val="1"/>
          <w:numId w:val="18"/>
        </w:numPr>
      </w:pPr>
      <w:r>
        <w:t>Overclocking:</w:t>
      </w:r>
    </w:p>
    <w:p w14:paraId="6FA88B81" w14:textId="77777777" w:rsidR="00B834CE" w:rsidRDefault="00B834CE" w:rsidP="00B834CE">
      <w:pPr>
        <w:pStyle w:val="ListParagraph"/>
      </w:pPr>
      <w:r>
        <w:t xml:space="preserve"> </w:t>
      </w:r>
      <w:r>
        <w:tab/>
        <w:t xml:space="preserve">Overclocking can increase the clock speed of the </w:t>
      </w:r>
      <w:proofErr w:type="spellStart"/>
      <w:proofErr w:type="gramStart"/>
      <w:r>
        <w:t>raspberrypi</w:t>
      </w:r>
      <w:proofErr w:type="spellEnd"/>
      <w:r>
        <w:t xml:space="preserve"> ,</w:t>
      </w:r>
      <w:proofErr w:type="gramEnd"/>
      <w:r>
        <w:t xml:space="preserve"> which results in fast results but there can be high increase in temperature of the device.</w:t>
      </w:r>
    </w:p>
    <w:p w14:paraId="2FFCBECA" w14:textId="77777777" w:rsidR="00B834CE" w:rsidRDefault="00B834CE" w:rsidP="00B834CE">
      <w:pPr>
        <w:pStyle w:val="ListParagraph"/>
      </w:pPr>
    </w:p>
    <w:p w14:paraId="0E3006A8" w14:textId="77777777" w:rsidR="00B834CE" w:rsidRDefault="00B834CE" w:rsidP="00B834CE">
      <w:pPr>
        <w:pStyle w:val="ListParagraph"/>
      </w:pPr>
    </w:p>
    <w:p w14:paraId="637C0224" w14:textId="77777777" w:rsidR="00B834CE" w:rsidRDefault="00B834CE" w:rsidP="00B834CE">
      <w:pPr>
        <w:pStyle w:val="ListParagraph"/>
      </w:pPr>
    </w:p>
    <w:p w14:paraId="276B183D" w14:textId="77777777" w:rsidR="00B834CE" w:rsidRDefault="00B834CE" w:rsidP="00B834CE">
      <w:pPr>
        <w:pStyle w:val="ListParagraph"/>
      </w:pPr>
    </w:p>
    <w:p w14:paraId="528DAAFC" w14:textId="77777777" w:rsidR="00B834CE" w:rsidRDefault="00B834CE" w:rsidP="00B834CE">
      <w:pPr>
        <w:pStyle w:val="ListParagraph"/>
        <w:ind w:left="6480" w:firstLine="720"/>
      </w:pPr>
    </w:p>
    <w:p w14:paraId="3432CE40" w14:textId="77777777" w:rsidR="00692DEA" w:rsidRDefault="00692DEA">
      <w:r>
        <w:br w:type="page"/>
      </w:r>
    </w:p>
    <w:p w14:paraId="3B83897D" w14:textId="6DFA3628" w:rsidR="00692DEA" w:rsidRDefault="00125AC8" w:rsidP="00125AC8">
      <w:pPr>
        <w:pStyle w:val="Heading1"/>
      </w:pPr>
      <w:r>
        <w:lastRenderedPageBreak/>
        <w:t xml:space="preserve">OPerating </w:t>
      </w:r>
      <w:proofErr w:type="gramStart"/>
      <w:r>
        <w:t>System :</w:t>
      </w:r>
      <w:proofErr w:type="gramEnd"/>
      <w:r>
        <w:t xml:space="preserve"> LINUX</w:t>
      </w:r>
    </w:p>
    <w:p w14:paraId="1BEE19E6" w14:textId="77777777" w:rsidR="00125AC8" w:rsidRDefault="00125AC8"/>
    <w:p w14:paraId="745EF169" w14:textId="77777777" w:rsidR="00444E35" w:rsidRPr="00F52D2C" w:rsidRDefault="00444E35">
      <w:pPr>
        <w:rPr>
          <w:b/>
          <w:bCs/>
          <w:sz w:val="36"/>
          <w:szCs w:val="36"/>
        </w:rPr>
      </w:pPr>
      <w:r w:rsidRPr="00F52D2C">
        <w:rPr>
          <w:b/>
          <w:bCs/>
          <w:sz w:val="36"/>
          <w:szCs w:val="36"/>
        </w:rPr>
        <w:t>LINUX Basics:</w:t>
      </w:r>
    </w:p>
    <w:p w14:paraId="0E302161" w14:textId="2B0BC74B" w:rsidR="0063497A" w:rsidRPr="00F52D2C" w:rsidRDefault="00444E35">
      <w:pPr>
        <w:rPr>
          <w:b/>
          <w:bCs/>
        </w:rPr>
      </w:pPr>
      <w:r>
        <w:t xml:space="preserve"> </w:t>
      </w:r>
      <w:r w:rsidR="002214E3" w:rsidRPr="00F52D2C">
        <w:rPr>
          <w:b/>
          <w:bCs/>
        </w:rPr>
        <w:t>The Shell:</w:t>
      </w:r>
    </w:p>
    <w:p w14:paraId="2ECB2982" w14:textId="5E3C0850" w:rsidR="002214E3" w:rsidRDefault="002214E3" w:rsidP="00597F67">
      <w:pPr>
        <w:pStyle w:val="ListParagraph"/>
        <w:numPr>
          <w:ilvl w:val="2"/>
          <w:numId w:val="18"/>
        </w:numPr>
      </w:pPr>
      <w:r>
        <w:t>Interprets user input and execute commands.</w:t>
      </w:r>
    </w:p>
    <w:p w14:paraId="7A6EE003" w14:textId="719D0F32" w:rsidR="009052C0" w:rsidRDefault="009052C0" w:rsidP="00597F67">
      <w:pPr>
        <w:pStyle w:val="ListParagraph"/>
        <w:numPr>
          <w:ilvl w:val="2"/>
          <w:numId w:val="18"/>
        </w:numPr>
      </w:pPr>
      <w:r>
        <w:t>Text based user interface of an OS.</w:t>
      </w:r>
    </w:p>
    <w:p w14:paraId="16FAB731" w14:textId="223F78FD" w:rsidR="009052C0" w:rsidRDefault="009052C0" w:rsidP="00597F67">
      <w:pPr>
        <w:pStyle w:val="ListParagraph"/>
        <w:numPr>
          <w:ilvl w:val="2"/>
          <w:numId w:val="18"/>
        </w:numPr>
      </w:pPr>
      <w:r>
        <w:t xml:space="preserve">Bash is the default shell for </w:t>
      </w:r>
      <w:proofErr w:type="spellStart"/>
      <w:r>
        <w:t>Raspian</w:t>
      </w:r>
      <w:proofErr w:type="spellEnd"/>
      <w:r>
        <w:t>.</w:t>
      </w:r>
    </w:p>
    <w:p w14:paraId="78114737" w14:textId="0D1AEFA2" w:rsidR="00DE1F33" w:rsidRDefault="00804EBD" w:rsidP="00597F67">
      <w:pPr>
        <w:pStyle w:val="ListParagraph"/>
        <w:numPr>
          <w:ilvl w:val="2"/>
          <w:numId w:val="18"/>
        </w:numPr>
      </w:pPr>
      <w:r>
        <w:t>Gives more precise control to the user</w:t>
      </w:r>
    </w:p>
    <w:p w14:paraId="5D67D784" w14:textId="53D9235B" w:rsidR="00804EBD" w:rsidRDefault="00804EBD" w:rsidP="00597F67">
      <w:pPr>
        <w:pStyle w:val="ListParagraph"/>
        <w:numPr>
          <w:ilvl w:val="2"/>
          <w:numId w:val="18"/>
        </w:numPr>
      </w:pPr>
      <w:r>
        <w:t>Requires memorization for efficiency</w:t>
      </w:r>
      <w:r w:rsidR="0063497A">
        <w:t>.</w:t>
      </w:r>
    </w:p>
    <w:p w14:paraId="07E3FD22" w14:textId="77777777" w:rsidR="005A4506" w:rsidRPr="00F52D2C" w:rsidRDefault="005A4506">
      <w:pPr>
        <w:rPr>
          <w:b/>
          <w:bCs/>
        </w:rPr>
      </w:pPr>
      <w:r w:rsidRPr="00F52D2C">
        <w:rPr>
          <w:b/>
          <w:bCs/>
        </w:rPr>
        <w:t>Console or Terminal:</w:t>
      </w:r>
    </w:p>
    <w:p w14:paraId="50E4DB36" w14:textId="08683C81" w:rsidR="00EB52E7" w:rsidRDefault="00FF6F85" w:rsidP="00EB52E7">
      <w:pPr>
        <w:pStyle w:val="ListParagraph"/>
        <w:numPr>
          <w:ilvl w:val="2"/>
          <w:numId w:val="22"/>
        </w:numPr>
      </w:pPr>
      <w:r>
        <w:t>It is a Text entry and display device</w:t>
      </w:r>
      <w:r w:rsidR="00EB52E7">
        <w:t>.</w:t>
      </w:r>
    </w:p>
    <w:p w14:paraId="090B96BB" w14:textId="77777777" w:rsidR="00EB52E7" w:rsidRDefault="00EB52E7" w:rsidP="00EB52E7">
      <w:pPr>
        <w:pStyle w:val="ListParagraph"/>
        <w:numPr>
          <w:ilvl w:val="2"/>
          <w:numId w:val="22"/>
        </w:numPr>
      </w:pPr>
      <w:r>
        <w:t xml:space="preserve">Lx Terminal is used in the </w:t>
      </w:r>
      <w:proofErr w:type="spellStart"/>
      <w:r>
        <w:t>Raspian</w:t>
      </w:r>
      <w:proofErr w:type="spellEnd"/>
      <w:r>
        <w:t>.</w:t>
      </w:r>
      <w:r w:rsidR="009052C0">
        <w:tab/>
      </w:r>
    </w:p>
    <w:p w14:paraId="69BA12F3" w14:textId="07664164" w:rsidR="000D1C18" w:rsidRDefault="000D1C18" w:rsidP="001A2466">
      <w:r>
        <w:t>User name and Password:</w:t>
      </w:r>
    </w:p>
    <w:p w14:paraId="78E759EA" w14:textId="423E1237" w:rsidR="00E84886" w:rsidRDefault="00E84886" w:rsidP="001A2466">
      <w:r>
        <w:tab/>
        <w:t xml:space="preserve">Default: </w:t>
      </w:r>
    </w:p>
    <w:p w14:paraId="624D9F6C" w14:textId="1D006249" w:rsidR="00E84886" w:rsidRDefault="00E84886" w:rsidP="001A2466">
      <w:r>
        <w:tab/>
      </w:r>
      <w:r>
        <w:tab/>
        <w:t xml:space="preserve">Username: </w:t>
      </w:r>
      <w:r w:rsidR="00836A85">
        <w:t>‘pi’</w:t>
      </w:r>
    </w:p>
    <w:p w14:paraId="32C742A4" w14:textId="6846064C" w:rsidR="00836A85" w:rsidRDefault="00836A85" w:rsidP="001A2466">
      <w:r>
        <w:tab/>
      </w:r>
      <w:r>
        <w:tab/>
        <w:t>Password: ‘raspberry’</w:t>
      </w:r>
    </w:p>
    <w:p w14:paraId="616C72CA" w14:textId="733F05EE" w:rsidR="00836A85" w:rsidRPr="00F52D2C" w:rsidRDefault="00DC49F8" w:rsidP="001A2466">
      <w:pPr>
        <w:rPr>
          <w:b/>
          <w:bCs/>
        </w:rPr>
      </w:pPr>
      <w:r w:rsidRPr="00F52D2C">
        <w:rPr>
          <w:b/>
          <w:bCs/>
        </w:rPr>
        <w:t>Shell’s Path:</w:t>
      </w:r>
    </w:p>
    <w:p w14:paraId="53D36B2E" w14:textId="22D736BE" w:rsidR="00DC49F8" w:rsidRDefault="00DC49F8" w:rsidP="001A2466">
      <w:r>
        <w:tab/>
      </w:r>
      <w:r w:rsidR="00CC456D">
        <w:t xml:space="preserve">PATH is an environmental </w:t>
      </w:r>
      <w:r w:rsidR="00F5782A">
        <w:t xml:space="preserve">variable. It includes </w:t>
      </w:r>
      <w:r w:rsidR="00EC73FE">
        <w:t xml:space="preserve">the most common program </w:t>
      </w:r>
      <w:proofErr w:type="gramStart"/>
      <w:r w:rsidR="00EC73FE">
        <w:t>locations ,</w:t>
      </w:r>
      <w:proofErr w:type="gramEnd"/>
      <w:r w:rsidR="00EC73FE">
        <w:t xml:space="preserve"> such as </w:t>
      </w:r>
      <w:r w:rsidR="00006AD0">
        <w:t>/bin</w:t>
      </w:r>
      <w:r w:rsidR="00C43378">
        <w:t xml:space="preserve"> , </w:t>
      </w:r>
      <w:r w:rsidR="00006AD0">
        <w:t>/</w:t>
      </w:r>
      <w:proofErr w:type="spellStart"/>
      <w:r w:rsidR="00006AD0">
        <w:t>usr</w:t>
      </w:r>
      <w:proofErr w:type="spellEnd"/>
      <w:r w:rsidR="00C43378">
        <w:t>/</w:t>
      </w:r>
      <w:r w:rsidR="00006AD0">
        <w:t>bin/</w:t>
      </w:r>
      <w:r w:rsidR="00C43378">
        <w:t xml:space="preserve"> , </w:t>
      </w:r>
      <w:proofErr w:type="spellStart"/>
      <w:r w:rsidR="00C43378">
        <w:t>etc</w:t>
      </w:r>
      <w:proofErr w:type="spellEnd"/>
      <w:r w:rsidR="00C43378">
        <w:t>…</w:t>
      </w:r>
    </w:p>
    <w:p w14:paraId="355BDB6F" w14:textId="43444EDF" w:rsidR="00C43378" w:rsidRPr="00F52D2C" w:rsidRDefault="007619ED" w:rsidP="001A2466">
      <w:pPr>
        <w:rPr>
          <w:b/>
          <w:bCs/>
        </w:rPr>
      </w:pPr>
      <w:r w:rsidRPr="00F52D2C">
        <w:rPr>
          <w:b/>
          <w:bCs/>
        </w:rPr>
        <w:t>Command Syntax:</w:t>
      </w:r>
    </w:p>
    <w:p w14:paraId="2E92A4BE" w14:textId="77035DA1" w:rsidR="007619ED" w:rsidRDefault="007619ED" w:rsidP="001A2466">
      <w:r>
        <w:tab/>
      </w:r>
      <w:r w:rsidR="001218DE">
        <w:t>Linux is case sensitive.</w:t>
      </w:r>
    </w:p>
    <w:p w14:paraId="572BE81E" w14:textId="3F3EA473" w:rsidR="001218DE" w:rsidRDefault="001218DE" w:rsidP="001A2466">
      <w:r>
        <w:tab/>
      </w:r>
      <w:r w:rsidR="004407B1">
        <w:t xml:space="preserve">Command </w:t>
      </w:r>
      <w:r w:rsidR="006A7D2F">
        <w:t>[-argument] [-argument] [file]</w:t>
      </w:r>
    </w:p>
    <w:p w14:paraId="6137966F" w14:textId="79D69FE5" w:rsidR="006A7D2F" w:rsidRDefault="003D7E1D" w:rsidP="001A2466">
      <w:r>
        <w:tab/>
      </w:r>
      <w:r>
        <w:tab/>
        <w:t>Ex: ls</w:t>
      </w:r>
      <w:r>
        <w:tab/>
        <w:t>#List the files in current directory</w:t>
      </w:r>
    </w:p>
    <w:p w14:paraId="39C0FF90" w14:textId="7381C090" w:rsidR="003D7E1D" w:rsidRDefault="003D7E1D" w:rsidP="001A2466">
      <w:r>
        <w:tab/>
      </w:r>
      <w:r>
        <w:tab/>
        <w:t xml:space="preserve">      </w:t>
      </w:r>
      <w:r w:rsidR="0094765A">
        <w:t>ls-l</w:t>
      </w:r>
      <w:r w:rsidR="0094765A">
        <w:tab/>
        <w:t>#list files in long format</w:t>
      </w:r>
    </w:p>
    <w:p w14:paraId="53C54A53" w14:textId="6B035B4E" w:rsidR="0094765A" w:rsidRPr="00D97BC5" w:rsidRDefault="003A4AE3" w:rsidP="001A2466">
      <w:pPr>
        <w:rPr>
          <w:b/>
          <w:bCs/>
        </w:rPr>
      </w:pPr>
      <w:r w:rsidRPr="00D97BC5">
        <w:rPr>
          <w:b/>
          <w:bCs/>
        </w:rPr>
        <w:lastRenderedPageBreak/>
        <w:t>Getting help:</w:t>
      </w:r>
    </w:p>
    <w:p w14:paraId="7AD2A037" w14:textId="2AB7E09E" w:rsidR="003A4AE3" w:rsidRDefault="003A4AE3" w:rsidP="001A2466">
      <w:r>
        <w:tab/>
      </w:r>
      <w:r w:rsidR="004971F3">
        <w:t xml:space="preserve">When we are stuck and need help we can use the ‘man’ command </w:t>
      </w:r>
      <w:r w:rsidR="00BD5C29">
        <w:t>to display a command’s manual.</w:t>
      </w:r>
    </w:p>
    <w:p w14:paraId="6B30D9E6" w14:textId="0F62073D" w:rsidR="00BD5C29" w:rsidRDefault="00BD5C29" w:rsidP="001A2466">
      <w:r>
        <w:tab/>
        <w:t xml:space="preserve">Type </w:t>
      </w:r>
      <w:r w:rsidR="006E312B">
        <w:t>‘man &lt;command name&gt;’</w:t>
      </w:r>
    </w:p>
    <w:p w14:paraId="3EBC5706" w14:textId="101C8535" w:rsidR="006E312B" w:rsidRDefault="006E312B" w:rsidP="001A2466">
      <w:r>
        <w:tab/>
        <w:t>Ex: man ls</w:t>
      </w:r>
      <w:r w:rsidR="00F732E8">
        <w:tab/>
      </w:r>
      <w:r w:rsidR="00F732E8">
        <w:tab/>
        <w:t>#Get help on the ls command</w:t>
      </w:r>
    </w:p>
    <w:p w14:paraId="312EFF8C" w14:textId="4E966EC4" w:rsidR="00F732E8" w:rsidRDefault="00F732E8" w:rsidP="001A2466">
      <w:r>
        <w:tab/>
        <w:t xml:space="preserve">      man </w:t>
      </w:r>
      <w:proofErr w:type="spellStart"/>
      <w:r>
        <w:t>man</w:t>
      </w:r>
      <w:proofErr w:type="spellEnd"/>
      <w:r>
        <w:t xml:space="preserve"> </w:t>
      </w:r>
      <w:r>
        <w:tab/>
        <w:t>#</w:t>
      </w:r>
      <w:r w:rsidR="004F6012">
        <w:t>A manual about how to use manual</w:t>
      </w:r>
    </w:p>
    <w:p w14:paraId="7C2425D3" w14:textId="2558FFBE" w:rsidR="004F6012" w:rsidRDefault="004F6012" w:rsidP="001A2466"/>
    <w:p w14:paraId="6257CF93" w14:textId="43A35438" w:rsidR="004D14C3" w:rsidRPr="00F52D2C" w:rsidRDefault="00F23898" w:rsidP="001A2466">
      <w:pPr>
        <w:rPr>
          <w:b/>
          <w:bCs/>
        </w:rPr>
      </w:pPr>
      <w:r>
        <w:rPr>
          <w:b/>
          <w:bCs/>
        </w:rPr>
        <w:t xml:space="preserve">Commands for </w:t>
      </w:r>
      <w:r w:rsidR="004D14C3" w:rsidRPr="00F52D2C">
        <w:rPr>
          <w:b/>
          <w:bCs/>
        </w:rPr>
        <w:t xml:space="preserve">Navigating </w:t>
      </w:r>
      <w:r w:rsidR="00F52D2C" w:rsidRPr="00F52D2C">
        <w:rPr>
          <w:b/>
          <w:bCs/>
        </w:rPr>
        <w:t>the File System:</w:t>
      </w:r>
    </w:p>
    <w:p w14:paraId="34460B33" w14:textId="022F31C6" w:rsidR="00F52D2C" w:rsidRDefault="000029E6" w:rsidP="00D97BC5">
      <w:pPr>
        <w:pStyle w:val="ListParagraph"/>
        <w:numPr>
          <w:ilvl w:val="0"/>
          <w:numId w:val="23"/>
        </w:numPr>
      </w:pPr>
      <w:proofErr w:type="spellStart"/>
      <w:r>
        <w:t>pwd</w:t>
      </w:r>
      <w:proofErr w:type="spellEnd"/>
      <w:r>
        <w:t xml:space="preserve"> (“Print </w:t>
      </w:r>
      <w:proofErr w:type="spellStart"/>
      <w:r>
        <w:t>Workind</w:t>
      </w:r>
      <w:proofErr w:type="spellEnd"/>
      <w:r>
        <w:t xml:space="preserve"> Directory”)</w:t>
      </w:r>
      <w:r>
        <w:tab/>
        <w:t>#</w:t>
      </w:r>
      <w:r w:rsidR="00552BB4">
        <w:t>Shows the current location in the directory tree</w:t>
      </w:r>
    </w:p>
    <w:p w14:paraId="6C0D03BE" w14:textId="484391C5" w:rsidR="00F52D2C" w:rsidRDefault="000157BF" w:rsidP="00552BB4">
      <w:pPr>
        <w:pStyle w:val="ListParagraph"/>
        <w:numPr>
          <w:ilvl w:val="0"/>
          <w:numId w:val="23"/>
        </w:numPr>
      </w:pPr>
      <w:r>
        <w:t>cd (“Change Directory”)</w:t>
      </w:r>
      <w:r>
        <w:tab/>
      </w:r>
      <w:r>
        <w:tab/>
        <w:t>#</w:t>
      </w:r>
      <w:r w:rsidR="0091181C">
        <w:t xml:space="preserve">It returns to your </w:t>
      </w:r>
      <w:proofErr w:type="spellStart"/>
      <w:r w:rsidR="0091181C">
        <w:t>hone</w:t>
      </w:r>
      <w:proofErr w:type="spellEnd"/>
      <w:r w:rsidR="0091181C">
        <w:t xml:space="preserve"> </w:t>
      </w:r>
      <w:r w:rsidR="001B5BED">
        <w:t>directory.</w:t>
      </w:r>
    </w:p>
    <w:p w14:paraId="633C0642" w14:textId="5C054F31" w:rsidR="001B5BED" w:rsidRDefault="001B5BED" w:rsidP="001B5BED">
      <w:pPr>
        <w:pStyle w:val="ListParagraph"/>
        <w:numPr>
          <w:ilvl w:val="0"/>
          <w:numId w:val="24"/>
        </w:numPr>
      </w:pPr>
      <w:r>
        <w:t>cd &lt;</w:t>
      </w:r>
      <w:proofErr w:type="spellStart"/>
      <w:r w:rsidR="0032576A">
        <w:t>dir_name</w:t>
      </w:r>
      <w:proofErr w:type="spellEnd"/>
      <w:r w:rsidR="0032576A">
        <w:t>&gt;</w:t>
      </w:r>
      <w:r w:rsidR="0032576A">
        <w:tab/>
        <w:t xml:space="preserve">#changes current path to </w:t>
      </w:r>
      <w:r w:rsidR="002E2E22">
        <w:t>specified directory name</w:t>
      </w:r>
    </w:p>
    <w:p w14:paraId="52BBE28A" w14:textId="6BB8D536" w:rsidR="002E2E22" w:rsidRDefault="002E2E22" w:rsidP="001B5BED">
      <w:pPr>
        <w:pStyle w:val="ListParagraph"/>
        <w:numPr>
          <w:ilvl w:val="0"/>
          <w:numId w:val="24"/>
        </w:numPr>
      </w:pPr>
      <w:r>
        <w:t xml:space="preserve">cd </w:t>
      </w:r>
      <w:proofErr w:type="gramStart"/>
      <w:r>
        <w:t xml:space="preserve">~ </w:t>
      </w:r>
      <w:r w:rsidR="007028EC">
        <w:t>:</w:t>
      </w:r>
      <w:proofErr w:type="gramEnd"/>
      <w:r w:rsidR="007028EC">
        <w:t xml:space="preserve"> ‘~’ is an alias for home directory</w:t>
      </w:r>
    </w:p>
    <w:p w14:paraId="2CD865F0" w14:textId="367193B5" w:rsidR="007028EC" w:rsidRDefault="00DF5ED8" w:rsidP="001B5BED">
      <w:pPr>
        <w:pStyle w:val="ListParagraph"/>
        <w:numPr>
          <w:ilvl w:val="0"/>
          <w:numId w:val="24"/>
        </w:numPr>
      </w:pPr>
      <w:r>
        <w:t>cd.</w:t>
      </w:r>
      <w:proofErr w:type="gramStart"/>
      <w:r>
        <w:t>. :</w:t>
      </w:r>
      <w:proofErr w:type="gramEnd"/>
      <w:r>
        <w:t xml:space="preserve"> Move up one directory</w:t>
      </w:r>
    </w:p>
    <w:p w14:paraId="3E3C665D" w14:textId="25DBC9F5" w:rsidR="00DF5ED8" w:rsidRDefault="00DF5ED8" w:rsidP="001B5BED">
      <w:pPr>
        <w:pStyle w:val="ListParagraph"/>
        <w:numPr>
          <w:ilvl w:val="0"/>
          <w:numId w:val="24"/>
        </w:numPr>
      </w:pPr>
      <w:r>
        <w:t>cd</w:t>
      </w:r>
      <w:proofErr w:type="gramStart"/>
      <w:r>
        <w:t>- :</w:t>
      </w:r>
      <w:r w:rsidR="008706F6">
        <w:t>Returns</w:t>
      </w:r>
      <w:proofErr w:type="gramEnd"/>
      <w:r w:rsidR="008706F6">
        <w:t xml:space="preserve"> to previous directory</w:t>
      </w:r>
    </w:p>
    <w:p w14:paraId="7BDF771E" w14:textId="10499382" w:rsidR="00B26962" w:rsidRDefault="001C1BB7" w:rsidP="001C1BB7">
      <w:pPr>
        <w:pStyle w:val="ListParagraph"/>
        <w:numPr>
          <w:ilvl w:val="0"/>
          <w:numId w:val="23"/>
        </w:numPr>
      </w:pPr>
      <w:r>
        <w:t xml:space="preserve">ls </w:t>
      </w:r>
      <w:r>
        <w:tab/>
      </w:r>
      <w:r>
        <w:tab/>
        <w:t>#List all the files in current directory</w:t>
      </w:r>
    </w:p>
    <w:p w14:paraId="71AC983F" w14:textId="77777777" w:rsidR="0045103C" w:rsidRDefault="0045103C" w:rsidP="0045103C">
      <w:pPr>
        <w:pStyle w:val="ListParagraph"/>
        <w:ind w:left="1080"/>
      </w:pPr>
    </w:p>
    <w:p w14:paraId="6AE542C5" w14:textId="709AD7BD" w:rsidR="008706F6" w:rsidRDefault="0045103C" w:rsidP="0045103C">
      <w:pPr>
        <w:pStyle w:val="ListParagraph"/>
        <w:numPr>
          <w:ilvl w:val="0"/>
          <w:numId w:val="25"/>
        </w:numPr>
      </w:pPr>
      <w:r>
        <w:t>ls &lt;</w:t>
      </w:r>
      <w:proofErr w:type="spellStart"/>
      <w:r>
        <w:t>dir_name</w:t>
      </w:r>
      <w:proofErr w:type="spellEnd"/>
      <w:proofErr w:type="gramStart"/>
      <w:r>
        <w:t>&gt;  #</w:t>
      </w:r>
      <w:proofErr w:type="gramEnd"/>
      <w:r w:rsidR="00693314">
        <w:t>List all the files in specified directory</w:t>
      </w:r>
    </w:p>
    <w:p w14:paraId="7F537175" w14:textId="4C7502D6" w:rsidR="00693314" w:rsidRDefault="00693314" w:rsidP="0045103C">
      <w:pPr>
        <w:pStyle w:val="ListParagraph"/>
        <w:numPr>
          <w:ilvl w:val="0"/>
          <w:numId w:val="25"/>
        </w:numPr>
      </w:pPr>
      <w:r>
        <w:t>ls -</w:t>
      </w:r>
      <w:proofErr w:type="gramStart"/>
      <w:r>
        <w:t>l :</w:t>
      </w:r>
      <w:proofErr w:type="gramEnd"/>
      <w:r>
        <w:t xml:space="preserve"> List files in long format</w:t>
      </w:r>
    </w:p>
    <w:p w14:paraId="3FFA9925" w14:textId="37D4B48D" w:rsidR="004B14DB" w:rsidRDefault="004B14DB" w:rsidP="0045103C">
      <w:pPr>
        <w:pStyle w:val="ListParagraph"/>
        <w:numPr>
          <w:ilvl w:val="0"/>
          <w:numId w:val="25"/>
        </w:numPr>
      </w:pPr>
      <w:r>
        <w:t>l</w:t>
      </w:r>
      <w:r w:rsidR="00D4747F">
        <w:t>s</w:t>
      </w:r>
      <w:r>
        <w:t xml:space="preserve"> -</w:t>
      </w:r>
      <w:proofErr w:type="gramStart"/>
      <w:r>
        <w:t>a :</w:t>
      </w:r>
      <w:proofErr w:type="gramEnd"/>
      <w:r>
        <w:t xml:space="preserve"> List all files including hidden files.</w:t>
      </w:r>
    </w:p>
    <w:p w14:paraId="564B38F8" w14:textId="7050B346" w:rsidR="004B14DB" w:rsidRDefault="00D4747F" w:rsidP="0045103C">
      <w:pPr>
        <w:pStyle w:val="ListParagraph"/>
        <w:numPr>
          <w:ilvl w:val="0"/>
          <w:numId w:val="25"/>
        </w:numPr>
      </w:pPr>
      <w:r>
        <w:t>ls</w:t>
      </w:r>
      <w:r w:rsidR="00825A8C">
        <w:t xml:space="preserve"> -</w:t>
      </w:r>
      <w:proofErr w:type="spellStart"/>
      <w:proofErr w:type="gramStart"/>
      <w:r w:rsidR="00825A8C">
        <w:t>ld</w:t>
      </w:r>
      <w:proofErr w:type="spellEnd"/>
      <w:r w:rsidR="00825A8C">
        <w:t xml:space="preserve"> :</w:t>
      </w:r>
      <w:proofErr w:type="gramEnd"/>
      <w:r w:rsidR="00825A8C">
        <w:t xml:space="preserve"> A long list of directory </w:t>
      </w:r>
    </w:p>
    <w:p w14:paraId="18DC594F" w14:textId="4EB8FA14" w:rsidR="0014017B" w:rsidRDefault="0018614C" w:rsidP="0014017B">
      <w:pPr>
        <w:pStyle w:val="ListParagraph"/>
        <w:numPr>
          <w:ilvl w:val="0"/>
          <w:numId w:val="25"/>
        </w:numPr>
      </w:pPr>
      <w:r>
        <w:t>ls /</w:t>
      </w:r>
      <w:proofErr w:type="spellStart"/>
      <w:r>
        <w:t>usr</w:t>
      </w:r>
      <w:proofErr w:type="spellEnd"/>
      <w:r>
        <w:t>/bin/d</w:t>
      </w:r>
      <w:proofErr w:type="gramStart"/>
      <w:r>
        <w:t>* :</w:t>
      </w:r>
      <w:proofErr w:type="gramEnd"/>
      <w:r>
        <w:t xml:space="preserve"> Lis all the files starting with </w:t>
      </w:r>
      <w:r w:rsidR="00F60CC4">
        <w:t>letter ‘d’</w:t>
      </w:r>
    </w:p>
    <w:p w14:paraId="295EB7C5" w14:textId="77777777" w:rsidR="0014017B" w:rsidRDefault="0014017B" w:rsidP="003A0CEF">
      <w:pPr>
        <w:pStyle w:val="ListParagraph"/>
        <w:ind w:left="1800"/>
      </w:pPr>
    </w:p>
    <w:p w14:paraId="57B826E5" w14:textId="3E2C98C0" w:rsidR="0014017B" w:rsidRDefault="002F077E" w:rsidP="0014017B">
      <w:pPr>
        <w:rPr>
          <w:b/>
          <w:bCs/>
          <w:sz w:val="40"/>
          <w:szCs w:val="40"/>
        </w:rPr>
      </w:pPr>
      <w:r w:rsidRPr="002F077E">
        <w:rPr>
          <w:b/>
          <w:bCs/>
          <w:sz w:val="40"/>
          <w:szCs w:val="40"/>
        </w:rPr>
        <w:lastRenderedPageBreak/>
        <w:t>Files and Directories:</w:t>
      </w:r>
    </w:p>
    <w:p w14:paraId="163227CB" w14:textId="7D0829C5" w:rsidR="00D67C6C" w:rsidRDefault="00C90557" w:rsidP="00796E35">
      <w:pPr>
        <w:jc w:val="both"/>
        <w:rPr>
          <w:sz w:val="40"/>
          <w:szCs w:val="40"/>
        </w:rPr>
      </w:pPr>
      <w:r>
        <w:rPr>
          <w:b/>
          <w:bCs/>
          <w:sz w:val="40"/>
          <w:szCs w:val="40"/>
        </w:rPr>
        <w:t xml:space="preserve"> </w:t>
      </w:r>
      <w:r w:rsidR="00FD5AC8" w:rsidRPr="00C947A3">
        <w:rPr>
          <w:sz w:val="40"/>
          <w:szCs w:val="40"/>
        </w:rPr>
        <w:t xml:space="preserve">Commands </w:t>
      </w:r>
      <w:r w:rsidR="00C947A3" w:rsidRPr="00C947A3">
        <w:rPr>
          <w:sz w:val="40"/>
          <w:szCs w:val="40"/>
        </w:rPr>
        <w:t xml:space="preserve">that can be used to find </w:t>
      </w:r>
      <w:r w:rsidR="00796E35">
        <w:rPr>
          <w:sz w:val="40"/>
          <w:szCs w:val="40"/>
        </w:rPr>
        <w:t xml:space="preserve">information about files </w:t>
      </w:r>
      <w:r w:rsidR="008D68BF">
        <w:rPr>
          <w:sz w:val="40"/>
          <w:szCs w:val="40"/>
        </w:rPr>
        <w:t>and manipulate them</w:t>
      </w:r>
      <w:r w:rsidR="00D67C6C">
        <w:rPr>
          <w:sz w:val="40"/>
          <w:szCs w:val="40"/>
        </w:rPr>
        <w:t>.</w:t>
      </w:r>
    </w:p>
    <w:p w14:paraId="3D376932" w14:textId="7737A1E4" w:rsidR="00D67C6C" w:rsidRDefault="007209BA" w:rsidP="00D67C6C">
      <w:pPr>
        <w:pStyle w:val="ListParagraph"/>
        <w:numPr>
          <w:ilvl w:val="0"/>
          <w:numId w:val="26"/>
        </w:num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touch: </w:t>
      </w:r>
      <w:r w:rsidR="007514A8">
        <w:rPr>
          <w:sz w:val="40"/>
          <w:szCs w:val="40"/>
        </w:rPr>
        <w:t>Creates a new empty file</w:t>
      </w:r>
    </w:p>
    <w:p w14:paraId="2C4AA7CF" w14:textId="7114BDC0" w:rsidR="007514A8" w:rsidRDefault="00F330A5" w:rsidP="00D67C6C">
      <w:pPr>
        <w:pStyle w:val="ListParagraph"/>
        <w:numPr>
          <w:ilvl w:val="0"/>
          <w:numId w:val="26"/>
        </w:numPr>
        <w:jc w:val="both"/>
        <w:rPr>
          <w:sz w:val="40"/>
          <w:szCs w:val="40"/>
        </w:rPr>
      </w:pPr>
      <w:proofErr w:type="gramStart"/>
      <w:r>
        <w:rPr>
          <w:sz w:val="40"/>
          <w:szCs w:val="40"/>
        </w:rPr>
        <w:t>file :</w:t>
      </w:r>
      <w:proofErr w:type="gramEnd"/>
      <w:r>
        <w:rPr>
          <w:sz w:val="40"/>
          <w:szCs w:val="40"/>
        </w:rPr>
        <w:t xml:space="preserve"> To find what kind of a file it is.</w:t>
      </w:r>
    </w:p>
    <w:p w14:paraId="43C04FDB" w14:textId="074E2364" w:rsidR="00F330A5" w:rsidRDefault="00006CAF" w:rsidP="00D67C6C">
      <w:pPr>
        <w:pStyle w:val="ListParagraph"/>
        <w:numPr>
          <w:ilvl w:val="0"/>
          <w:numId w:val="26"/>
        </w:numPr>
        <w:jc w:val="both"/>
        <w:rPr>
          <w:sz w:val="40"/>
          <w:szCs w:val="40"/>
        </w:rPr>
      </w:pPr>
      <w:proofErr w:type="gramStart"/>
      <w:r>
        <w:rPr>
          <w:sz w:val="40"/>
          <w:szCs w:val="40"/>
        </w:rPr>
        <w:t>cat :</w:t>
      </w:r>
      <w:proofErr w:type="gramEnd"/>
      <w:r>
        <w:rPr>
          <w:sz w:val="40"/>
          <w:szCs w:val="40"/>
        </w:rPr>
        <w:t xml:space="preserve"> Display the content of the file</w:t>
      </w:r>
    </w:p>
    <w:p w14:paraId="5BB0647B" w14:textId="1E1374CF" w:rsidR="00BE35CC" w:rsidRDefault="00BE35CC" w:rsidP="00D67C6C">
      <w:pPr>
        <w:pStyle w:val="ListParagraph"/>
        <w:numPr>
          <w:ilvl w:val="0"/>
          <w:numId w:val="26"/>
        </w:numPr>
        <w:jc w:val="both"/>
        <w:rPr>
          <w:sz w:val="40"/>
          <w:szCs w:val="40"/>
        </w:rPr>
      </w:pPr>
      <w:proofErr w:type="gramStart"/>
      <w:r>
        <w:rPr>
          <w:sz w:val="40"/>
          <w:szCs w:val="40"/>
        </w:rPr>
        <w:t>head :</w:t>
      </w:r>
      <w:proofErr w:type="gramEnd"/>
      <w:r>
        <w:rPr>
          <w:sz w:val="40"/>
          <w:szCs w:val="40"/>
        </w:rPr>
        <w:t xml:space="preserve"> Display the first few lines</w:t>
      </w:r>
    </w:p>
    <w:p w14:paraId="6B74F9F8" w14:textId="0FF21E16" w:rsidR="00BE35CC" w:rsidRDefault="00BE35CC" w:rsidP="00D67C6C">
      <w:pPr>
        <w:pStyle w:val="ListParagraph"/>
        <w:numPr>
          <w:ilvl w:val="0"/>
          <w:numId w:val="26"/>
        </w:numPr>
        <w:jc w:val="both"/>
        <w:rPr>
          <w:sz w:val="40"/>
          <w:szCs w:val="40"/>
        </w:rPr>
      </w:pPr>
      <w:proofErr w:type="gramStart"/>
      <w:r>
        <w:rPr>
          <w:sz w:val="40"/>
          <w:szCs w:val="40"/>
        </w:rPr>
        <w:t>tail :</w:t>
      </w:r>
      <w:proofErr w:type="gramEnd"/>
      <w:r>
        <w:rPr>
          <w:sz w:val="40"/>
          <w:szCs w:val="40"/>
        </w:rPr>
        <w:t xml:space="preserve"> Display the last few lines</w:t>
      </w:r>
    </w:p>
    <w:p w14:paraId="5678DAAD" w14:textId="7A8DABF2" w:rsidR="00BE35CC" w:rsidRDefault="009778F9" w:rsidP="00D67C6C">
      <w:pPr>
        <w:pStyle w:val="ListParagraph"/>
        <w:numPr>
          <w:ilvl w:val="0"/>
          <w:numId w:val="26"/>
        </w:numPr>
        <w:jc w:val="both"/>
        <w:rPr>
          <w:sz w:val="40"/>
          <w:szCs w:val="40"/>
        </w:rPr>
      </w:pPr>
      <w:proofErr w:type="gramStart"/>
      <w:r>
        <w:rPr>
          <w:sz w:val="40"/>
          <w:szCs w:val="40"/>
        </w:rPr>
        <w:t>cp :</w:t>
      </w:r>
      <w:proofErr w:type="gramEnd"/>
      <w:r>
        <w:rPr>
          <w:sz w:val="40"/>
          <w:szCs w:val="40"/>
        </w:rPr>
        <w:t xml:space="preserve"> copies the file from one location to another.</w:t>
      </w:r>
    </w:p>
    <w:p w14:paraId="280A4B38" w14:textId="7515C0BC" w:rsidR="009778F9" w:rsidRDefault="009778F9" w:rsidP="00D67C6C">
      <w:pPr>
        <w:pStyle w:val="ListParagraph"/>
        <w:numPr>
          <w:ilvl w:val="0"/>
          <w:numId w:val="26"/>
        </w:numPr>
        <w:jc w:val="both"/>
        <w:rPr>
          <w:sz w:val="40"/>
          <w:szCs w:val="40"/>
        </w:rPr>
      </w:pPr>
      <w:proofErr w:type="gramStart"/>
      <w:r>
        <w:rPr>
          <w:sz w:val="40"/>
          <w:szCs w:val="40"/>
        </w:rPr>
        <w:t>mv :</w:t>
      </w:r>
      <w:proofErr w:type="gramEnd"/>
      <w:r>
        <w:rPr>
          <w:sz w:val="40"/>
          <w:szCs w:val="40"/>
        </w:rPr>
        <w:t xml:space="preserve"> </w:t>
      </w:r>
      <w:r w:rsidR="00222681">
        <w:rPr>
          <w:sz w:val="40"/>
          <w:szCs w:val="40"/>
        </w:rPr>
        <w:t>Moves a file to a</w:t>
      </w:r>
      <w:r w:rsidR="00E06C91">
        <w:rPr>
          <w:sz w:val="40"/>
          <w:szCs w:val="40"/>
        </w:rPr>
        <w:t xml:space="preserve"> new</w:t>
      </w:r>
      <w:r w:rsidR="00222681">
        <w:rPr>
          <w:sz w:val="40"/>
          <w:szCs w:val="40"/>
        </w:rPr>
        <w:t xml:space="preserve"> location </w:t>
      </w:r>
      <w:r w:rsidR="00E06C91">
        <w:rPr>
          <w:sz w:val="40"/>
          <w:szCs w:val="40"/>
        </w:rPr>
        <w:t>or renames it.</w:t>
      </w:r>
    </w:p>
    <w:p w14:paraId="5E8FEB00" w14:textId="1CEDF2C9" w:rsidR="00E06C91" w:rsidRDefault="00E06C91" w:rsidP="00D67C6C">
      <w:pPr>
        <w:pStyle w:val="ListParagraph"/>
        <w:numPr>
          <w:ilvl w:val="0"/>
          <w:numId w:val="26"/>
        </w:numPr>
        <w:jc w:val="both"/>
        <w:rPr>
          <w:sz w:val="40"/>
          <w:szCs w:val="40"/>
        </w:rPr>
      </w:pPr>
      <w:proofErr w:type="gramStart"/>
      <w:r>
        <w:rPr>
          <w:sz w:val="40"/>
          <w:szCs w:val="40"/>
        </w:rPr>
        <w:t>rm :</w:t>
      </w:r>
      <w:proofErr w:type="gramEnd"/>
      <w:r>
        <w:rPr>
          <w:sz w:val="40"/>
          <w:szCs w:val="40"/>
        </w:rPr>
        <w:t xml:space="preserve"> </w:t>
      </w:r>
      <w:r w:rsidR="00B05A0F">
        <w:rPr>
          <w:sz w:val="40"/>
          <w:szCs w:val="40"/>
        </w:rPr>
        <w:t>Delete a file</w:t>
      </w:r>
    </w:p>
    <w:p w14:paraId="6F87CABB" w14:textId="5052064F" w:rsidR="00B05A0F" w:rsidRDefault="00B05A0F" w:rsidP="00D67C6C">
      <w:pPr>
        <w:pStyle w:val="ListParagraph"/>
        <w:numPr>
          <w:ilvl w:val="0"/>
          <w:numId w:val="26"/>
        </w:numPr>
        <w:jc w:val="both"/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mkdir</w:t>
      </w:r>
      <w:proofErr w:type="spellEnd"/>
      <w:r>
        <w:rPr>
          <w:sz w:val="40"/>
          <w:szCs w:val="40"/>
        </w:rPr>
        <w:t xml:space="preserve"> :</w:t>
      </w:r>
      <w:proofErr w:type="gramEnd"/>
      <w:r>
        <w:rPr>
          <w:sz w:val="40"/>
          <w:szCs w:val="40"/>
        </w:rPr>
        <w:t xml:space="preserve"> Make directory</w:t>
      </w:r>
    </w:p>
    <w:p w14:paraId="75C8DB3D" w14:textId="0D0F3E11" w:rsidR="00B05A0F" w:rsidRDefault="00B05A0F" w:rsidP="00D67C6C">
      <w:pPr>
        <w:pStyle w:val="ListParagraph"/>
        <w:numPr>
          <w:ilvl w:val="0"/>
          <w:numId w:val="26"/>
        </w:numPr>
        <w:jc w:val="both"/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rmdir</w:t>
      </w:r>
      <w:proofErr w:type="spellEnd"/>
      <w:r>
        <w:rPr>
          <w:sz w:val="40"/>
          <w:szCs w:val="40"/>
        </w:rPr>
        <w:t xml:space="preserve"> :</w:t>
      </w:r>
      <w:proofErr w:type="gramEnd"/>
      <w:r>
        <w:rPr>
          <w:sz w:val="40"/>
          <w:szCs w:val="40"/>
        </w:rPr>
        <w:t xml:space="preserve"> </w:t>
      </w:r>
      <w:r w:rsidR="007E6DFA">
        <w:rPr>
          <w:sz w:val="40"/>
          <w:szCs w:val="40"/>
        </w:rPr>
        <w:t>Remove directory. (Only when the file is Empty)</w:t>
      </w:r>
    </w:p>
    <w:p w14:paraId="1CCCBD69" w14:textId="06E7284C" w:rsidR="007E6DFA" w:rsidRPr="00DF4496" w:rsidRDefault="00DF4496" w:rsidP="000208C6">
      <w:pPr>
        <w:jc w:val="both"/>
        <w:rPr>
          <w:b/>
          <w:bCs/>
          <w:sz w:val="40"/>
          <w:szCs w:val="40"/>
        </w:rPr>
      </w:pPr>
      <w:r w:rsidRPr="00DF4496">
        <w:rPr>
          <w:b/>
          <w:bCs/>
          <w:sz w:val="40"/>
          <w:szCs w:val="40"/>
        </w:rPr>
        <w:t>File Permissions:</w:t>
      </w:r>
    </w:p>
    <w:p w14:paraId="216F8677" w14:textId="442C7FB0" w:rsidR="009778F9" w:rsidRDefault="00DF4496" w:rsidP="00DF4496">
      <w:pPr>
        <w:pStyle w:val="ListParagraph"/>
        <w:numPr>
          <w:ilvl w:val="0"/>
          <w:numId w:val="27"/>
        </w:numPr>
        <w:jc w:val="both"/>
        <w:rPr>
          <w:sz w:val="40"/>
          <w:szCs w:val="40"/>
        </w:rPr>
      </w:pPr>
      <w:r>
        <w:rPr>
          <w:sz w:val="40"/>
          <w:szCs w:val="40"/>
        </w:rPr>
        <w:t>Files have owners.</w:t>
      </w:r>
    </w:p>
    <w:p w14:paraId="7A2B537B" w14:textId="380AF7D0" w:rsidR="00DF4496" w:rsidRDefault="00A73AF5" w:rsidP="00DF4496">
      <w:pPr>
        <w:pStyle w:val="ListParagraph"/>
        <w:numPr>
          <w:ilvl w:val="0"/>
          <w:numId w:val="27"/>
        </w:num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They have access </w:t>
      </w:r>
      <w:proofErr w:type="gramStart"/>
      <w:r>
        <w:rPr>
          <w:sz w:val="40"/>
          <w:szCs w:val="40"/>
        </w:rPr>
        <w:t>permissions .</w:t>
      </w:r>
      <w:proofErr w:type="gramEnd"/>
      <w:r>
        <w:rPr>
          <w:sz w:val="40"/>
          <w:szCs w:val="40"/>
        </w:rPr>
        <w:t xml:space="preserve"> Read(</w:t>
      </w:r>
      <w:proofErr w:type="gramStart"/>
      <w:r>
        <w:rPr>
          <w:sz w:val="40"/>
          <w:szCs w:val="40"/>
        </w:rPr>
        <w:t>r)  ,</w:t>
      </w:r>
      <w:proofErr w:type="gramEnd"/>
      <w:r>
        <w:rPr>
          <w:sz w:val="40"/>
          <w:szCs w:val="40"/>
        </w:rPr>
        <w:t xml:space="preserve"> Write(w) , Execute</w:t>
      </w:r>
      <w:r w:rsidR="00050005">
        <w:rPr>
          <w:sz w:val="40"/>
          <w:szCs w:val="40"/>
        </w:rPr>
        <w:t>(x).</w:t>
      </w:r>
    </w:p>
    <w:p w14:paraId="17D1AFFF" w14:textId="43BD5720" w:rsidR="00050005" w:rsidRDefault="00050005" w:rsidP="00DF4496">
      <w:pPr>
        <w:pStyle w:val="ListParagraph"/>
        <w:numPr>
          <w:ilvl w:val="0"/>
          <w:numId w:val="27"/>
        </w:numPr>
        <w:jc w:val="both"/>
        <w:rPr>
          <w:sz w:val="40"/>
          <w:szCs w:val="40"/>
        </w:rPr>
      </w:pPr>
      <w:r>
        <w:rPr>
          <w:sz w:val="40"/>
          <w:szCs w:val="40"/>
        </w:rPr>
        <w:t>Different permission can be assigned acco</w:t>
      </w:r>
      <w:r w:rsidR="002149E0">
        <w:rPr>
          <w:sz w:val="40"/>
          <w:szCs w:val="40"/>
        </w:rPr>
        <w:t>rding to type.</w:t>
      </w:r>
    </w:p>
    <w:p w14:paraId="51C436CC" w14:textId="71AE5E99" w:rsidR="002149E0" w:rsidRDefault="002149E0" w:rsidP="002149E0">
      <w:pPr>
        <w:pStyle w:val="ListParagraph"/>
        <w:ind w:left="360"/>
        <w:jc w:val="both"/>
        <w:rPr>
          <w:sz w:val="40"/>
          <w:szCs w:val="40"/>
        </w:rPr>
      </w:pPr>
      <w:r>
        <w:rPr>
          <w:sz w:val="40"/>
          <w:szCs w:val="40"/>
        </w:rPr>
        <w:t>User: The file Owner</w:t>
      </w:r>
    </w:p>
    <w:p w14:paraId="497010C9" w14:textId="5A7BC8BE" w:rsidR="002149E0" w:rsidRDefault="00253210" w:rsidP="002149E0">
      <w:pPr>
        <w:pStyle w:val="ListParagraph"/>
        <w:ind w:left="360"/>
        <w:jc w:val="both"/>
        <w:rPr>
          <w:sz w:val="40"/>
          <w:szCs w:val="40"/>
        </w:rPr>
      </w:pPr>
      <w:r>
        <w:rPr>
          <w:sz w:val="40"/>
          <w:szCs w:val="40"/>
        </w:rPr>
        <w:lastRenderedPageBreak/>
        <w:t>Group: A Permission group</w:t>
      </w:r>
    </w:p>
    <w:p w14:paraId="59D11456" w14:textId="6A4F8B5B" w:rsidR="00253210" w:rsidRDefault="00253210" w:rsidP="002149E0">
      <w:pPr>
        <w:pStyle w:val="ListParagraph"/>
        <w:ind w:left="360"/>
        <w:jc w:val="both"/>
        <w:rPr>
          <w:sz w:val="40"/>
          <w:szCs w:val="40"/>
        </w:rPr>
      </w:pPr>
      <w:proofErr w:type="gramStart"/>
      <w:r>
        <w:rPr>
          <w:sz w:val="40"/>
          <w:szCs w:val="40"/>
        </w:rPr>
        <w:t>Other :</w:t>
      </w:r>
      <w:proofErr w:type="gramEnd"/>
      <w:r>
        <w:rPr>
          <w:sz w:val="40"/>
          <w:szCs w:val="40"/>
        </w:rPr>
        <w:t xml:space="preserve"> All users</w:t>
      </w:r>
    </w:p>
    <w:p w14:paraId="08A20E56" w14:textId="1CA7404C" w:rsidR="0029023F" w:rsidRDefault="0029023F" w:rsidP="002149E0">
      <w:pPr>
        <w:pStyle w:val="ListParagraph"/>
        <w:ind w:left="360"/>
        <w:jc w:val="both"/>
        <w:rPr>
          <w:b/>
          <w:bCs/>
          <w:sz w:val="40"/>
          <w:szCs w:val="40"/>
        </w:rPr>
      </w:pPr>
      <w:r w:rsidRPr="0029023F">
        <w:rPr>
          <w:b/>
          <w:bCs/>
          <w:sz w:val="40"/>
          <w:szCs w:val="40"/>
        </w:rPr>
        <w:t>Root Account:</w:t>
      </w:r>
    </w:p>
    <w:p w14:paraId="575A6120" w14:textId="312E70D0" w:rsidR="0029023F" w:rsidRDefault="00176430" w:rsidP="00176430">
      <w:pPr>
        <w:pStyle w:val="ListParagraph"/>
        <w:numPr>
          <w:ilvl w:val="2"/>
          <w:numId w:val="27"/>
        </w:numPr>
        <w:jc w:val="both"/>
        <w:rPr>
          <w:sz w:val="40"/>
          <w:szCs w:val="40"/>
        </w:rPr>
      </w:pPr>
      <w:r>
        <w:rPr>
          <w:sz w:val="40"/>
          <w:szCs w:val="40"/>
        </w:rPr>
        <w:t>The Root account have highest permission level</w:t>
      </w:r>
    </w:p>
    <w:p w14:paraId="5DAAB207" w14:textId="152E07A2" w:rsidR="00176430" w:rsidRDefault="00C04461" w:rsidP="00176430">
      <w:pPr>
        <w:pStyle w:val="ListParagraph"/>
        <w:numPr>
          <w:ilvl w:val="2"/>
          <w:numId w:val="27"/>
        </w:num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Key files and directories are only </w:t>
      </w:r>
      <w:r w:rsidR="00DA588F">
        <w:rPr>
          <w:sz w:val="40"/>
          <w:szCs w:val="40"/>
        </w:rPr>
        <w:t>accessible by root.</w:t>
      </w:r>
    </w:p>
    <w:p w14:paraId="21E7833B" w14:textId="74EDEB9E" w:rsidR="00DA588F" w:rsidRDefault="00DA588F" w:rsidP="00176430">
      <w:pPr>
        <w:pStyle w:val="ListParagraph"/>
        <w:numPr>
          <w:ilvl w:val="2"/>
          <w:numId w:val="27"/>
        </w:num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Sometimes you need </w:t>
      </w:r>
      <w:r w:rsidR="0053701F">
        <w:rPr>
          <w:sz w:val="40"/>
          <w:szCs w:val="40"/>
        </w:rPr>
        <w:t>root privileges to Install a program and change the operating system.</w:t>
      </w:r>
    </w:p>
    <w:p w14:paraId="6674FE96" w14:textId="38B375C2" w:rsidR="004912C0" w:rsidRDefault="004912C0" w:rsidP="00176430">
      <w:pPr>
        <w:pStyle w:val="ListParagraph"/>
        <w:numPr>
          <w:ilvl w:val="2"/>
          <w:numId w:val="27"/>
        </w:numPr>
        <w:jc w:val="both"/>
        <w:rPr>
          <w:sz w:val="40"/>
          <w:szCs w:val="40"/>
        </w:rPr>
      </w:pPr>
      <w:r>
        <w:rPr>
          <w:sz w:val="40"/>
          <w:szCs w:val="40"/>
        </w:rPr>
        <w:t>Use the ‘</w:t>
      </w:r>
      <w:proofErr w:type="spellStart"/>
      <w:r>
        <w:rPr>
          <w:sz w:val="40"/>
          <w:szCs w:val="40"/>
        </w:rPr>
        <w:t>sudo</w:t>
      </w:r>
      <w:proofErr w:type="spellEnd"/>
      <w:r>
        <w:rPr>
          <w:sz w:val="40"/>
          <w:szCs w:val="40"/>
        </w:rPr>
        <w:t>’ command to gain root permission for a single command</w:t>
      </w:r>
    </w:p>
    <w:p w14:paraId="17094E09" w14:textId="474E8AE8" w:rsidR="00E9362E" w:rsidRDefault="00E9362E" w:rsidP="00463717">
      <w:pPr>
        <w:jc w:val="both"/>
        <w:rPr>
          <w:sz w:val="40"/>
          <w:szCs w:val="40"/>
        </w:rPr>
      </w:pPr>
      <w:r w:rsidRPr="00E9362E">
        <w:rPr>
          <w:b/>
          <w:bCs/>
          <w:sz w:val="40"/>
          <w:szCs w:val="40"/>
        </w:rPr>
        <w:t>Processes:</w:t>
      </w:r>
    </w:p>
    <w:p w14:paraId="2B33B6FB" w14:textId="33191EBB" w:rsidR="001F1A2E" w:rsidRDefault="001F1A2E" w:rsidP="00463717">
      <w:pPr>
        <w:jc w:val="both"/>
        <w:rPr>
          <w:sz w:val="40"/>
          <w:szCs w:val="40"/>
        </w:rPr>
      </w:pPr>
      <w:r>
        <w:rPr>
          <w:sz w:val="40"/>
          <w:szCs w:val="40"/>
        </w:rPr>
        <w:t>Process is execution of a program</w:t>
      </w:r>
      <w:r w:rsidR="00DE7F9C">
        <w:rPr>
          <w:sz w:val="40"/>
          <w:szCs w:val="40"/>
        </w:rPr>
        <w:t>.</w:t>
      </w:r>
    </w:p>
    <w:p w14:paraId="65BCBF1A" w14:textId="6968B8F7" w:rsidR="00DE7F9C" w:rsidRDefault="00DE7F9C" w:rsidP="00463717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Linux allows multiple </w:t>
      </w:r>
      <w:r w:rsidR="00B93776">
        <w:rPr>
          <w:sz w:val="40"/>
          <w:szCs w:val="40"/>
        </w:rPr>
        <w:t>processes</w:t>
      </w:r>
      <w:r>
        <w:rPr>
          <w:sz w:val="40"/>
          <w:szCs w:val="40"/>
        </w:rPr>
        <w:t xml:space="preserve"> to run concurrently </w:t>
      </w:r>
    </w:p>
    <w:p w14:paraId="718CB8DD" w14:textId="441E1C42" w:rsidR="00B93776" w:rsidRDefault="00023E85" w:rsidP="00463717">
      <w:pPr>
        <w:jc w:val="both"/>
        <w:rPr>
          <w:sz w:val="40"/>
          <w:szCs w:val="40"/>
        </w:rPr>
      </w:pPr>
      <w:r>
        <w:rPr>
          <w:sz w:val="40"/>
          <w:szCs w:val="40"/>
        </w:rPr>
        <w:t>Foreground vs Background Processes.</w:t>
      </w:r>
    </w:p>
    <w:p w14:paraId="522EEB3D" w14:textId="3730C2E1" w:rsidR="00023E85" w:rsidRDefault="00023E85" w:rsidP="00463717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User can only see the Foreground </w:t>
      </w:r>
      <w:proofErr w:type="gramStart"/>
      <w:r>
        <w:rPr>
          <w:sz w:val="40"/>
          <w:szCs w:val="40"/>
        </w:rPr>
        <w:t>processes</w:t>
      </w:r>
      <w:r w:rsidR="00C616F0">
        <w:rPr>
          <w:sz w:val="40"/>
          <w:szCs w:val="40"/>
        </w:rPr>
        <w:t xml:space="preserve"> ,</w:t>
      </w:r>
      <w:proofErr w:type="gramEnd"/>
      <w:r w:rsidR="00C616F0">
        <w:rPr>
          <w:sz w:val="40"/>
          <w:szCs w:val="40"/>
        </w:rPr>
        <w:t xml:space="preserve"> where as the background processes like reading an email , downloading a file </w:t>
      </w:r>
      <w:r w:rsidR="00D063CE">
        <w:rPr>
          <w:sz w:val="40"/>
          <w:szCs w:val="40"/>
        </w:rPr>
        <w:t>, waiting for network connection and checking for viruses is taken care by the OS.</w:t>
      </w:r>
    </w:p>
    <w:p w14:paraId="64B10CC6" w14:textId="76F866D4" w:rsidR="00D063CE" w:rsidRDefault="00573248" w:rsidP="00073370">
      <w:pPr>
        <w:pStyle w:val="ListParagraph"/>
        <w:numPr>
          <w:ilvl w:val="0"/>
          <w:numId w:val="28"/>
        </w:numPr>
        <w:jc w:val="both"/>
        <w:rPr>
          <w:sz w:val="40"/>
          <w:szCs w:val="40"/>
        </w:rPr>
      </w:pPr>
      <w:r>
        <w:rPr>
          <w:sz w:val="40"/>
          <w:szCs w:val="40"/>
        </w:rPr>
        <w:lastRenderedPageBreak/>
        <w:t>‘</w:t>
      </w:r>
      <w:proofErr w:type="spellStart"/>
      <w:r w:rsidR="00073370">
        <w:rPr>
          <w:sz w:val="40"/>
          <w:szCs w:val="40"/>
        </w:rPr>
        <w:t>ps</w:t>
      </w:r>
      <w:proofErr w:type="spellEnd"/>
      <w:r>
        <w:rPr>
          <w:sz w:val="40"/>
          <w:szCs w:val="40"/>
        </w:rPr>
        <w:t>’</w:t>
      </w:r>
      <w:r w:rsidR="00073370">
        <w:rPr>
          <w:sz w:val="40"/>
          <w:szCs w:val="40"/>
        </w:rPr>
        <w:t xml:space="preserve"> command is used t</w:t>
      </w:r>
      <w:r w:rsidR="00C15067">
        <w:rPr>
          <w:sz w:val="40"/>
          <w:szCs w:val="40"/>
        </w:rPr>
        <w:t>o display the current running commands</w:t>
      </w:r>
      <w:r w:rsidR="005305D3">
        <w:rPr>
          <w:sz w:val="40"/>
          <w:szCs w:val="40"/>
        </w:rPr>
        <w:t xml:space="preserve"> along with process ID.</w:t>
      </w:r>
    </w:p>
    <w:p w14:paraId="44AF92F8" w14:textId="2E61FAEE" w:rsidR="002108A2" w:rsidRDefault="00573248" w:rsidP="004369C7">
      <w:pPr>
        <w:pStyle w:val="ListParagraph"/>
        <w:numPr>
          <w:ilvl w:val="0"/>
          <w:numId w:val="28"/>
        </w:numPr>
        <w:jc w:val="both"/>
        <w:rPr>
          <w:sz w:val="40"/>
          <w:szCs w:val="40"/>
        </w:rPr>
      </w:pPr>
      <w:r>
        <w:rPr>
          <w:sz w:val="40"/>
          <w:szCs w:val="40"/>
        </w:rPr>
        <w:t>‘kill’ is used to terminate a process.</w:t>
      </w:r>
    </w:p>
    <w:p w14:paraId="7FE44B0F" w14:textId="5D6F6D7D" w:rsidR="004369C7" w:rsidRDefault="004369C7" w:rsidP="004369C7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We may have to choose a text editor </w:t>
      </w:r>
      <w:proofErr w:type="spellStart"/>
      <w:r>
        <w:rPr>
          <w:sz w:val="40"/>
          <w:szCs w:val="40"/>
        </w:rPr>
        <w:t>inorder</w:t>
      </w:r>
      <w:proofErr w:type="spellEnd"/>
      <w:r>
        <w:rPr>
          <w:sz w:val="40"/>
          <w:szCs w:val="40"/>
        </w:rPr>
        <w:t xml:space="preserve"> to write the commands.</w:t>
      </w:r>
    </w:p>
    <w:p w14:paraId="16C83FC9" w14:textId="121F6AC4" w:rsidR="007C55E4" w:rsidRDefault="007C55E4" w:rsidP="004369C7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Ex: </w:t>
      </w:r>
      <w:proofErr w:type="gramStart"/>
      <w:r>
        <w:rPr>
          <w:sz w:val="40"/>
          <w:szCs w:val="40"/>
        </w:rPr>
        <w:t>Emacs ,</w:t>
      </w:r>
      <w:proofErr w:type="gramEnd"/>
      <w:r>
        <w:rPr>
          <w:sz w:val="40"/>
          <w:szCs w:val="40"/>
        </w:rPr>
        <w:t xml:space="preserve"> vi , vim , Nano.</w:t>
      </w:r>
    </w:p>
    <w:p w14:paraId="5A4FAEFA" w14:textId="0E920553" w:rsidR="007C55E4" w:rsidRDefault="007C55E4" w:rsidP="004369C7">
      <w:pPr>
        <w:jc w:val="both"/>
        <w:rPr>
          <w:sz w:val="40"/>
          <w:szCs w:val="40"/>
        </w:rPr>
      </w:pPr>
      <w:r>
        <w:rPr>
          <w:sz w:val="40"/>
          <w:szCs w:val="40"/>
        </w:rPr>
        <w:t>Nano is a common text editor.</w:t>
      </w:r>
    </w:p>
    <w:p w14:paraId="12E2EEDD" w14:textId="77777777" w:rsidR="007C55E4" w:rsidRPr="004369C7" w:rsidRDefault="007C55E4" w:rsidP="004369C7">
      <w:pPr>
        <w:jc w:val="both"/>
        <w:rPr>
          <w:sz w:val="40"/>
          <w:szCs w:val="40"/>
        </w:rPr>
      </w:pPr>
      <w:bookmarkStart w:id="0" w:name="_GoBack"/>
      <w:bookmarkEnd w:id="0"/>
    </w:p>
    <w:p w14:paraId="5BF9E3DB" w14:textId="77777777" w:rsidR="0029023F" w:rsidRDefault="0029023F" w:rsidP="002149E0">
      <w:pPr>
        <w:pStyle w:val="ListParagraph"/>
        <w:ind w:left="360"/>
        <w:jc w:val="both"/>
        <w:rPr>
          <w:sz w:val="40"/>
          <w:szCs w:val="40"/>
        </w:rPr>
      </w:pPr>
    </w:p>
    <w:p w14:paraId="00227D1B" w14:textId="77777777" w:rsidR="00467523" w:rsidRDefault="00467523" w:rsidP="002149E0">
      <w:pPr>
        <w:pStyle w:val="ListParagraph"/>
        <w:ind w:left="360"/>
        <w:jc w:val="both"/>
        <w:rPr>
          <w:sz w:val="40"/>
          <w:szCs w:val="40"/>
        </w:rPr>
      </w:pPr>
    </w:p>
    <w:p w14:paraId="4105AD26" w14:textId="77777777" w:rsidR="00467523" w:rsidRDefault="00467523" w:rsidP="002149E0">
      <w:pPr>
        <w:pStyle w:val="ListParagraph"/>
        <w:ind w:left="360"/>
        <w:jc w:val="both"/>
        <w:rPr>
          <w:sz w:val="40"/>
          <w:szCs w:val="40"/>
        </w:rPr>
      </w:pPr>
    </w:p>
    <w:p w14:paraId="62DBBEBA" w14:textId="77777777" w:rsidR="00253210" w:rsidRDefault="00253210" w:rsidP="002149E0">
      <w:pPr>
        <w:pStyle w:val="ListParagraph"/>
        <w:ind w:left="360"/>
        <w:jc w:val="both"/>
        <w:rPr>
          <w:sz w:val="40"/>
          <w:szCs w:val="40"/>
        </w:rPr>
      </w:pPr>
    </w:p>
    <w:p w14:paraId="46E21F25" w14:textId="77777777" w:rsidR="00253210" w:rsidRPr="00DF4496" w:rsidRDefault="00253210" w:rsidP="002149E0">
      <w:pPr>
        <w:pStyle w:val="ListParagraph"/>
        <w:ind w:left="360"/>
        <w:jc w:val="both"/>
        <w:rPr>
          <w:sz w:val="40"/>
          <w:szCs w:val="40"/>
        </w:rPr>
      </w:pPr>
    </w:p>
    <w:p w14:paraId="34553A13" w14:textId="44A1B827" w:rsidR="008706F6" w:rsidRPr="00C90557" w:rsidRDefault="008706F6" w:rsidP="008706F6">
      <w:pPr>
        <w:pStyle w:val="ListParagraph"/>
        <w:ind w:left="1440"/>
      </w:pPr>
    </w:p>
    <w:p w14:paraId="0B22946D" w14:textId="48A4CE6C" w:rsidR="008706F6" w:rsidRDefault="008706F6" w:rsidP="008706F6">
      <w:pPr>
        <w:pStyle w:val="ListParagraph"/>
        <w:ind w:left="1440"/>
      </w:pPr>
    </w:p>
    <w:p w14:paraId="758FE13E" w14:textId="2BC109D3" w:rsidR="008706F6" w:rsidRDefault="008706F6" w:rsidP="008706F6">
      <w:pPr>
        <w:pStyle w:val="ListParagraph"/>
        <w:ind w:left="1440"/>
      </w:pPr>
    </w:p>
    <w:p w14:paraId="27A2B8B3" w14:textId="289464B9" w:rsidR="008706F6" w:rsidRDefault="008706F6" w:rsidP="008706F6">
      <w:pPr>
        <w:pStyle w:val="ListParagraph"/>
        <w:ind w:left="1440"/>
      </w:pPr>
    </w:p>
    <w:p w14:paraId="5FE8E1CD" w14:textId="042B5217" w:rsidR="008706F6" w:rsidRDefault="008706F6" w:rsidP="008706F6">
      <w:pPr>
        <w:pStyle w:val="ListParagraph"/>
        <w:ind w:left="1440"/>
      </w:pPr>
    </w:p>
    <w:p w14:paraId="0CF8DCF4" w14:textId="424130A4" w:rsidR="008706F6" w:rsidRDefault="008706F6" w:rsidP="008706F6">
      <w:pPr>
        <w:pStyle w:val="ListParagraph"/>
        <w:ind w:left="1440"/>
      </w:pPr>
    </w:p>
    <w:p w14:paraId="59F3DFAA" w14:textId="7BD85FA9" w:rsidR="008706F6" w:rsidRDefault="008706F6" w:rsidP="008706F6">
      <w:pPr>
        <w:pStyle w:val="ListParagraph"/>
        <w:ind w:left="1440"/>
      </w:pPr>
    </w:p>
    <w:p w14:paraId="36DACD9B" w14:textId="030E8CDA" w:rsidR="008706F6" w:rsidRDefault="008706F6" w:rsidP="008706F6">
      <w:pPr>
        <w:pStyle w:val="ListParagraph"/>
        <w:ind w:left="1440"/>
      </w:pPr>
    </w:p>
    <w:p w14:paraId="603E3CFE" w14:textId="4EB6C626" w:rsidR="008706F6" w:rsidRDefault="008706F6" w:rsidP="008706F6">
      <w:pPr>
        <w:pStyle w:val="ListParagraph"/>
        <w:ind w:left="1440"/>
      </w:pPr>
    </w:p>
    <w:p w14:paraId="54DC8389" w14:textId="2AAEEF8B" w:rsidR="008706F6" w:rsidRDefault="008706F6" w:rsidP="008706F6">
      <w:pPr>
        <w:pStyle w:val="ListParagraph"/>
        <w:ind w:left="1440"/>
      </w:pPr>
    </w:p>
    <w:p w14:paraId="142879FF" w14:textId="6FDCDE96" w:rsidR="008706F6" w:rsidRDefault="008706F6" w:rsidP="008706F6">
      <w:pPr>
        <w:pStyle w:val="ListParagraph"/>
        <w:ind w:left="1440"/>
      </w:pPr>
    </w:p>
    <w:p w14:paraId="07540E1E" w14:textId="3EAE3E7C" w:rsidR="008706F6" w:rsidRDefault="008706F6" w:rsidP="008706F6">
      <w:pPr>
        <w:pStyle w:val="ListParagraph"/>
        <w:ind w:left="1440"/>
      </w:pPr>
    </w:p>
    <w:p w14:paraId="3D9FED9E" w14:textId="77777777" w:rsidR="008706F6" w:rsidRDefault="008706F6" w:rsidP="008706F6">
      <w:pPr>
        <w:pStyle w:val="ListParagraph"/>
        <w:ind w:left="1440"/>
      </w:pPr>
    </w:p>
    <w:sectPr w:rsidR="008706F6" w:rsidSect="009B0674">
      <w:footerReference w:type="default" r:id="rId8"/>
      <w:headerReference w:type="first" r:id="rId9"/>
      <w:pgSz w:w="12240" w:h="15840"/>
      <w:pgMar w:top="1440" w:right="3600" w:bottom="1800" w:left="1440" w:header="720" w:footer="720" w:gutter="0"/>
      <w:pgBorders w:display="notFirstPage" w:offsetFrom="page">
        <w:top w:val="single" w:sz="8" w:space="28" w:color="auto"/>
        <w:left w:val="single" w:sz="8" w:space="28" w:color="auto"/>
        <w:bottom w:val="single" w:sz="8" w:space="28" w:color="auto"/>
        <w:right w:val="single" w:sz="8" w:space="28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A8AD2A" w14:textId="77777777" w:rsidR="00AC1BCB" w:rsidRDefault="00AC1BCB">
      <w:pPr>
        <w:spacing w:line="240" w:lineRule="auto"/>
      </w:pPr>
      <w:r>
        <w:separator/>
      </w:r>
    </w:p>
  </w:endnote>
  <w:endnote w:type="continuationSeparator" w:id="0">
    <w:p w14:paraId="50281F3B" w14:textId="77777777" w:rsidR="00AC1BCB" w:rsidRDefault="00AC1BC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77124121"/>
      <w:docPartObj>
        <w:docPartGallery w:val="Page Numbers (Bottom of Page)"/>
        <w:docPartUnique/>
      </w:docPartObj>
    </w:sdtPr>
    <w:sdtEndPr/>
    <w:sdtContent>
      <w:p w14:paraId="640FEEB7" w14:textId="77777777" w:rsidR="00190922" w:rsidRPr="00190922" w:rsidRDefault="00190922" w:rsidP="00190922">
        <w:pPr>
          <w:pStyle w:val="Footer"/>
        </w:pPr>
        <w:r w:rsidRPr="00190922">
          <w:fldChar w:fldCharType="begin"/>
        </w:r>
        <w:r w:rsidRPr="00190922">
          <w:instrText xml:space="preserve"> PAGE   \* MERGEFORMAT </w:instrText>
        </w:r>
        <w:r w:rsidRPr="00190922">
          <w:fldChar w:fldCharType="separate"/>
        </w:r>
        <w:r w:rsidR="007A0A5B">
          <w:rPr>
            <w:noProof/>
          </w:rPr>
          <w:t>1</w:t>
        </w:r>
        <w:r w:rsidRPr="00190922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FDC3D7" w14:textId="77777777" w:rsidR="00AC1BCB" w:rsidRDefault="00AC1BCB">
      <w:pPr>
        <w:spacing w:line="240" w:lineRule="auto"/>
      </w:pPr>
      <w:r>
        <w:separator/>
      </w:r>
    </w:p>
  </w:footnote>
  <w:footnote w:type="continuationSeparator" w:id="0">
    <w:p w14:paraId="71C64A22" w14:textId="77777777" w:rsidR="00AC1BCB" w:rsidRDefault="00AC1BC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4D70D4" w14:textId="77777777" w:rsidR="00430D21" w:rsidRDefault="00430D21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9264" behindDoc="1" locked="0" layoutInCell="1" allowOverlap="1" wp14:anchorId="453B4538" wp14:editId="0DDB418D">
          <wp:simplePos x="0" y="0"/>
          <wp:positionH relativeFrom="page">
            <wp:align>left</wp:align>
          </wp:positionH>
          <wp:positionV relativeFrom="page">
            <wp:posOffset>320040</wp:posOffset>
          </wp:positionV>
          <wp:extent cx="5129784" cy="7397496"/>
          <wp:effectExtent l="19050" t="0" r="13970" b="3023235"/>
          <wp:wrapNone/>
          <wp:docPr id="8" name="Picture 8" descr="Butterfl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utterfly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0083" t="20367" r="18423" b="21667"/>
                  <a:stretch/>
                </pic:blipFill>
                <pic:spPr bwMode="auto">
                  <a:xfrm>
                    <a:off x="0" y="0"/>
                    <a:ext cx="5129784" cy="7397496"/>
                  </a:xfrm>
                  <a:prstGeom prst="rect">
                    <a:avLst/>
                  </a:prstGeom>
                  <a:ln>
                    <a:noFill/>
                  </a:ln>
                  <a:effectLst>
                    <a:reflection blurRad="6350" stA="50000" endA="275" endPos="40000" dist="101600" dir="5400000" sy="-100000" algn="bl" rotWithShape="0"/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58A983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3F09F2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DBAB81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7B88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C007E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6B875E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2A670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2A1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72CC1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D06E222"/>
    <w:lvl w:ilvl="0">
      <w:start w:val="1"/>
      <w:numFmt w:val="bullet"/>
      <w:pStyle w:val="ListBullet"/>
      <w:lvlText w:val=""/>
      <w:lvlJc w:val="left"/>
      <w:pPr>
        <w:ind w:left="216" w:hanging="216"/>
      </w:pPr>
      <w:rPr>
        <w:rFonts w:ascii="Symbol" w:hAnsi="Symbol" w:hint="default"/>
        <w:color w:val="5A1E34" w:themeColor="accent1" w:themeShade="80"/>
      </w:rPr>
    </w:lvl>
  </w:abstractNum>
  <w:abstractNum w:abstractNumId="10" w15:restartNumberingAfterBreak="0">
    <w:nsid w:val="0A4D6BC4"/>
    <w:multiLevelType w:val="hybridMultilevel"/>
    <w:tmpl w:val="0980B87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5D00803"/>
    <w:multiLevelType w:val="multilevel"/>
    <w:tmpl w:val="FA4CF6B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22473A0E"/>
    <w:multiLevelType w:val="multilevel"/>
    <w:tmpl w:val="942247F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263B5421"/>
    <w:multiLevelType w:val="hybridMultilevel"/>
    <w:tmpl w:val="89BEC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580421"/>
    <w:multiLevelType w:val="multilevel"/>
    <w:tmpl w:val="942247F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2D7F2758"/>
    <w:multiLevelType w:val="hybridMultilevel"/>
    <w:tmpl w:val="14B6E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331238"/>
    <w:multiLevelType w:val="hybridMultilevel"/>
    <w:tmpl w:val="94CE17B4"/>
    <w:lvl w:ilvl="0" w:tplc="40FED70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3D5C3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6741F12"/>
    <w:multiLevelType w:val="hybridMultilevel"/>
    <w:tmpl w:val="637AB2F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4EAC69BF"/>
    <w:multiLevelType w:val="multilevel"/>
    <w:tmpl w:val="FA4CF6B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517A6DB3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2EB599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5F73112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 w15:restartNumberingAfterBreak="0">
    <w:nsid w:val="61E719DC"/>
    <w:multiLevelType w:val="multilevel"/>
    <w:tmpl w:val="ECC8700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6FD5196E"/>
    <w:multiLevelType w:val="hybridMultilevel"/>
    <w:tmpl w:val="3A10C39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5963D05"/>
    <w:multiLevelType w:val="hybridMultilevel"/>
    <w:tmpl w:val="BFB0629A"/>
    <w:lvl w:ilvl="0" w:tplc="7D2212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AFD0C27"/>
    <w:multiLevelType w:val="hybridMultilevel"/>
    <w:tmpl w:val="C68A2910"/>
    <w:lvl w:ilvl="0" w:tplc="7448754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8"/>
  </w:num>
  <w:num w:numId="4">
    <w:abstractNumId w:val="17"/>
  </w:num>
  <w:num w:numId="5">
    <w:abstractNumId w:val="21"/>
  </w:num>
  <w:num w:numId="6">
    <w:abstractNumId w:val="23"/>
  </w:num>
  <w:num w:numId="7">
    <w:abstractNumId w:val="20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15"/>
  </w:num>
  <w:num w:numId="18">
    <w:abstractNumId w:val="12"/>
  </w:num>
  <w:num w:numId="19">
    <w:abstractNumId w:val="10"/>
  </w:num>
  <w:num w:numId="20">
    <w:abstractNumId w:val="18"/>
  </w:num>
  <w:num w:numId="21">
    <w:abstractNumId w:val="22"/>
  </w:num>
  <w:num w:numId="22">
    <w:abstractNumId w:val="14"/>
  </w:num>
  <w:num w:numId="23">
    <w:abstractNumId w:val="25"/>
  </w:num>
  <w:num w:numId="24">
    <w:abstractNumId w:val="26"/>
  </w:num>
  <w:num w:numId="25">
    <w:abstractNumId w:val="16"/>
  </w:num>
  <w:num w:numId="26">
    <w:abstractNumId w:val="24"/>
  </w:num>
  <w:num w:numId="27">
    <w:abstractNumId w:val="19"/>
  </w:num>
  <w:num w:numId="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184"/>
    <w:rsid w:val="000029E6"/>
    <w:rsid w:val="00006AD0"/>
    <w:rsid w:val="00006CAF"/>
    <w:rsid w:val="000101C0"/>
    <w:rsid w:val="000157BF"/>
    <w:rsid w:val="00016917"/>
    <w:rsid w:val="000208C6"/>
    <w:rsid w:val="000228C0"/>
    <w:rsid w:val="00023E85"/>
    <w:rsid w:val="000332B5"/>
    <w:rsid w:val="00050005"/>
    <w:rsid w:val="00073370"/>
    <w:rsid w:val="000A1F2B"/>
    <w:rsid w:val="000D1C18"/>
    <w:rsid w:val="00100A51"/>
    <w:rsid w:val="001218DE"/>
    <w:rsid w:val="00122300"/>
    <w:rsid w:val="00125AC8"/>
    <w:rsid w:val="00133184"/>
    <w:rsid w:val="0014017B"/>
    <w:rsid w:val="00164D64"/>
    <w:rsid w:val="001668E8"/>
    <w:rsid w:val="00176430"/>
    <w:rsid w:val="00180734"/>
    <w:rsid w:val="0018614C"/>
    <w:rsid w:val="00190922"/>
    <w:rsid w:val="00192BA9"/>
    <w:rsid w:val="001A2466"/>
    <w:rsid w:val="001B5BED"/>
    <w:rsid w:val="001C1BB7"/>
    <w:rsid w:val="001C30B8"/>
    <w:rsid w:val="001D07BB"/>
    <w:rsid w:val="001F1A2E"/>
    <w:rsid w:val="002108A2"/>
    <w:rsid w:val="002149E0"/>
    <w:rsid w:val="002214E3"/>
    <w:rsid w:val="00222681"/>
    <w:rsid w:val="00253210"/>
    <w:rsid w:val="002746A3"/>
    <w:rsid w:val="0029023F"/>
    <w:rsid w:val="002D6D73"/>
    <w:rsid w:val="002E2E22"/>
    <w:rsid w:val="002F077E"/>
    <w:rsid w:val="002F1C41"/>
    <w:rsid w:val="0032576A"/>
    <w:rsid w:val="00351C5A"/>
    <w:rsid w:val="003719F6"/>
    <w:rsid w:val="003A0CEF"/>
    <w:rsid w:val="003A4AE3"/>
    <w:rsid w:val="003B527B"/>
    <w:rsid w:val="003C1E78"/>
    <w:rsid w:val="003D7E1D"/>
    <w:rsid w:val="003E18DA"/>
    <w:rsid w:val="003E1CD2"/>
    <w:rsid w:val="00430D21"/>
    <w:rsid w:val="004369C7"/>
    <w:rsid w:val="004407B1"/>
    <w:rsid w:val="00444E35"/>
    <w:rsid w:val="0045103C"/>
    <w:rsid w:val="00463717"/>
    <w:rsid w:val="00467523"/>
    <w:rsid w:val="0047082C"/>
    <w:rsid w:val="004912C0"/>
    <w:rsid w:val="00492067"/>
    <w:rsid w:val="004971F3"/>
    <w:rsid w:val="004B14DB"/>
    <w:rsid w:val="004D14C3"/>
    <w:rsid w:val="004D6222"/>
    <w:rsid w:val="004F6012"/>
    <w:rsid w:val="0052251C"/>
    <w:rsid w:val="005305D3"/>
    <w:rsid w:val="0053701F"/>
    <w:rsid w:val="00541D83"/>
    <w:rsid w:val="00552BB4"/>
    <w:rsid w:val="00566A88"/>
    <w:rsid w:val="00573248"/>
    <w:rsid w:val="00597F67"/>
    <w:rsid w:val="005A3DA2"/>
    <w:rsid w:val="005A4506"/>
    <w:rsid w:val="006217BA"/>
    <w:rsid w:val="0062644A"/>
    <w:rsid w:val="0063497A"/>
    <w:rsid w:val="00692DEA"/>
    <w:rsid w:val="00693314"/>
    <w:rsid w:val="006A75F2"/>
    <w:rsid w:val="006A7D2F"/>
    <w:rsid w:val="006C287D"/>
    <w:rsid w:val="006C3B28"/>
    <w:rsid w:val="006E312B"/>
    <w:rsid w:val="006E4ED3"/>
    <w:rsid w:val="007028EC"/>
    <w:rsid w:val="00702B8D"/>
    <w:rsid w:val="00712D08"/>
    <w:rsid w:val="00717041"/>
    <w:rsid w:val="007209BA"/>
    <w:rsid w:val="007514A8"/>
    <w:rsid w:val="007619ED"/>
    <w:rsid w:val="00776ECC"/>
    <w:rsid w:val="00796E35"/>
    <w:rsid w:val="007A0A5B"/>
    <w:rsid w:val="007B00EB"/>
    <w:rsid w:val="007B5BFF"/>
    <w:rsid w:val="007C02C3"/>
    <w:rsid w:val="007C4C93"/>
    <w:rsid w:val="007C55E4"/>
    <w:rsid w:val="007E6DFA"/>
    <w:rsid w:val="00804EBD"/>
    <w:rsid w:val="00825A8C"/>
    <w:rsid w:val="00836A85"/>
    <w:rsid w:val="00844F82"/>
    <w:rsid w:val="008625CE"/>
    <w:rsid w:val="008706F6"/>
    <w:rsid w:val="00882E6A"/>
    <w:rsid w:val="008C3C66"/>
    <w:rsid w:val="008D68BF"/>
    <w:rsid w:val="008E1404"/>
    <w:rsid w:val="009052C0"/>
    <w:rsid w:val="0091181C"/>
    <w:rsid w:val="009466EC"/>
    <w:rsid w:val="0094765A"/>
    <w:rsid w:val="0095495B"/>
    <w:rsid w:val="009778F9"/>
    <w:rsid w:val="009B0674"/>
    <w:rsid w:val="009F07E9"/>
    <w:rsid w:val="00A73AF5"/>
    <w:rsid w:val="00AA480C"/>
    <w:rsid w:val="00AC1BCB"/>
    <w:rsid w:val="00AC4C73"/>
    <w:rsid w:val="00AE24D0"/>
    <w:rsid w:val="00AE75CA"/>
    <w:rsid w:val="00B05A0F"/>
    <w:rsid w:val="00B06B0B"/>
    <w:rsid w:val="00B14FE8"/>
    <w:rsid w:val="00B26962"/>
    <w:rsid w:val="00B46725"/>
    <w:rsid w:val="00B524F1"/>
    <w:rsid w:val="00B834CE"/>
    <w:rsid w:val="00B93776"/>
    <w:rsid w:val="00BB7500"/>
    <w:rsid w:val="00BC5156"/>
    <w:rsid w:val="00BD56B9"/>
    <w:rsid w:val="00BD5C29"/>
    <w:rsid w:val="00BE35CC"/>
    <w:rsid w:val="00BE58C8"/>
    <w:rsid w:val="00C04461"/>
    <w:rsid w:val="00C15067"/>
    <w:rsid w:val="00C43378"/>
    <w:rsid w:val="00C616F0"/>
    <w:rsid w:val="00C90557"/>
    <w:rsid w:val="00C947A3"/>
    <w:rsid w:val="00CC456D"/>
    <w:rsid w:val="00CD235D"/>
    <w:rsid w:val="00CE4124"/>
    <w:rsid w:val="00D063CE"/>
    <w:rsid w:val="00D45AD9"/>
    <w:rsid w:val="00D4747F"/>
    <w:rsid w:val="00D67C6C"/>
    <w:rsid w:val="00D97006"/>
    <w:rsid w:val="00D97BC5"/>
    <w:rsid w:val="00DA588F"/>
    <w:rsid w:val="00DC49F8"/>
    <w:rsid w:val="00DD6343"/>
    <w:rsid w:val="00DE1F33"/>
    <w:rsid w:val="00DE7F9C"/>
    <w:rsid w:val="00DF03C2"/>
    <w:rsid w:val="00DF4496"/>
    <w:rsid w:val="00DF5ED8"/>
    <w:rsid w:val="00E0621C"/>
    <w:rsid w:val="00E06C91"/>
    <w:rsid w:val="00E126F4"/>
    <w:rsid w:val="00E145CF"/>
    <w:rsid w:val="00E84886"/>
    <w:rsid w:val="00E9362E"/>
    <w:rsid w:val="00EB52E7"/>
    <w:rsid w:val="00EB7674"/>
    <w:rsid w:val="00EC73FE"/>
    <w:rsid w:val="00EC7CC1"/>
    <w:rsid w:val="00EF3715"/>
    <w:rsid w:val="00EF74E1"/>
    <w:rsid w:val="00F23898"/>
    <w:rsid w:val="00F330A5"/>
    <w:rsid w:val="00F52D2C"/>
    <w:rsid w:val="00F5782A"/>
    <w:rsid w:val="00F60CC4"/>
    <w:rsid w:val="00F72A56"/>
    <w:rsid w:val="00F732E8"/>
    <w:rsid w:val="00FB0B74"/>
    <w:rsid w:val="00FC7FAC"/>
    <w:rsid w:val="00FD5AC8"/>
    <w:rsid w:val="00FF53C4"/>
    <w:rsid w:val="00FF6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97D23AD"/>
  <w15:chartTrackingRefBased/>
  <w15:docId w15:val="{E6BA6EF1-4B4B-477D-88DC-804C8E5A8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05050" w:themeColor="text2"/>
        <w:sz w:val="32"/>
        <w:szCs w:val="22"/>
        <w:lang w:val="en-US" w:eastAsia="ja-JP" w:bidi="ar-SA"/>
      </w:rPr>
    </w:rPrDefault>
    <w:pPrDefault>
      <w:pPr>
        <w:spacing w:before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668E8"/>
  </w:style>
  <w:style w:type="paragraph" w:styleId="Heading1">
    <w:name w:val="heading 1"/>
    <w:basedOn w:val="Normal"/>
    <w:link w:val="Heading1Char"/>
    <w:uiPriority w:val="9"/>
    <w:qFormat/>
    <w:rsid w:val="001668E8"/>
    <w:pPr>
      <w:keepNext/>
      <w:keepLines/>
      <w:pBdr>
        <w:top w:val="single" w:sz="2" w:space="4" w:color="B53D68" w:themeColor="accent1"/>
        <w:left w:val="single" w:sz="2" w:space="4" w:color="B53D68" w:themeColor="accent1"/>
        <w:bottom w:val="single" w:sz="2" w:space="4" w:color="B53D68" w:themeColor="accent1"/>
        <w:right w:val="single" w:sz="2" w:space="4" w:color="B53D68" w:themeColor="accent1"/>
      </w:pBdr>
      <w:shd w:val="clear" w:color="auto" w:fill="B53D68" w:themeFill="accent1"/>
      <w:spacing w:before="320" w:line="240" w:lineRule="auto"/>
      <w:contextualSpacing/>
      <w:outlineLvl w:val="0"/>
    </w:pPr>
    <w:rPr>
      <w:rFonts w:asciiTheme="majorHAnsi" w:eastAsiaTheme="majorEastAsia" w:hAnsiTheme="majorHAnsi" w:cstheme="majorBidi"/>
      <w:b/>
      <w:bCs/>
      <w:caps/>
      <w:color w:val="FFFFFF" w:themeColor="background1"/>
    </w:rPr>
  </w:style>
  <w:style w:type="paragraph" w:styleId="Heading2">
    <w:name w:val="heading 2"/>
    <w:basedOn w:val="Normal"/>
    <w:link w:val="Heading2Char"/>
    <w:uiPriority w:val="9"/>
    <w:unhideWhenUsed/>
    <w:qFormat/>
    <w:rsid w:val="001668E8"/>
    <w:pPr>
      <w:keepNext/>
      <w:keepLines/>
      <w:pBdr>
        <w:top w:val="single" w:sz="2" w:space="4" w:color="F1D7E0" w:themeColor="accent2"/>
        <w:left w:val="single" w:sz="2" w:space="4" w:color="F1D7E0" w:themeColor="accent2"/>
        <w:bottom w:val="single" w:sz="2" w:space="4" w:color="F1D7E0" w:themeColor="accent2"/>
        <w:right w:val="single" w:sz="2" w:space="4" w:color="F1D7E0" w:themeColor="accent2"/>
      </w:pBdr>
      <w:shd w:val="clear" w:color="auto" w:fill="F1D7E0" w:themeFill="accent2"/>
      <w:spacing w:before="200" w:after="200" w:line="240" w:lineRule="auto"/>
      <w:contextualSpacing/>
      <w:outlineLvl w:val="1"/>
    </w:pPr>
    <w:rPr>
      <w:caps/>
    </w:rPr>
  </w:style>
  <w:style w:type="paragraph" w:styleId="Heading3">
    <w:name w:val="heading 3"/>
    <w:basedOn w:val="Normal"/>
    <w:link w:val="Heading3Char"/>
    <w:uiPriority w:val="9"/>
    <w:unhideWhenUsed/>
    <w:qFormat/>
    <w:rsid w:val="001668E8"/>
    <w:pPr>
      <w:keepNext/>
      <w:keepLines/>
      <w:pBdr>
        <w:top w:val="single" w:sz="8" w:space="1" w:color="F1D7E0" w:themeColor="accent2"/>
        <w:left w:val="single" w:sz="8" w:space="4" w:color="F1D7E0" w:themeColor="accent2"/>
      </w:pBdr>
      <w:spacing w:before="200" w:after="60" w:line="240" w:lineRule="auto"/>
      <w:contextualSpacing/>
      <w:outlineLvl w:val="2"/>
    </w:pPr>
    <w:rPr>
      <w:caps/>
      <w:color w:val="5A1E3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6EC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6ECC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6ECC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ECC"/>
    <w:rPr>
      <w:rFonts w:ascii="Segoe UI" w:hAnsi="Segoe UI" w:cs="Segoe UI"/>
      <w:szCs w:val="18"/>
    </w:rPr>
  </w:style>
  <w:style w:type="character" w:styleId="PlaceholderText">
    <w:name w:val="Placeholder Text"/>
    <w:basedOn w:val="DefaultParagraphFont"/>
    <w:uiPriority w:val="99"/>
    <w:semiHidden/>
    <w:rsid w:val="00776ECC"/>
    <w:rPr>
      <w:color w:val="404040" w:themeColor="text1" w:themeTint="BF"/>
    </w:rPr>
  </w:style>
  <w:style w:type="paragraph" w:styleId="Title">
    <w:name w:val="Title"/>
    <w:basedOn w:val="Normal"/>
    <w:link w:val="TitleChar"/>
    <w:uiPriority w:val="1"/>
    <w:qFormat/>
    <w:rsid w:val="001668E8"/>
    <w:pPr>
      <w:spacing w:before="5400" w:after="3400" w:line="240" w:lineRule="auto"/>
      <w:ind w:left="5040" w:right="-1944"/>
      <w:contextualSpacing/>
    </w:pPr>
    <w:rPr>
      <w:rFonts w:asciiTheme="majorHAnsi" w:eastAsiaTheme="majorEastAsia" w:hAnsiTheme="majorHAnsi" w:cstheme="majorBidi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1668E8"/>
    <w:rPr>
      <w:rFonts w:asciiTheme="majorHAnsi" w:eastAsiaTheme="majorEastAsia" w:hAnsiTheme="majorHAnsi" w:cstheme="majorBidi"/>
      <w:kern w:val="28"/>
      <w:sz w:val="72"/>
      <w:szCs w:val="72"/>
    </w:rPr>
  </w:style>
  <w:style w:type="paragraph" w:customStyle="1" w:styleId="ContactInfo">
    <w:name w:val="Contact Info"/>
    <w:basedOn w:val="Normal"/>
    <w:uiPriority w:val="2"/>
    <w:qFormat/>
    <w:rsid w:val="007B5BFF"/>
    <w:pPr>
      <w:spacing w:before="0" w:line="300" w:lineRule="auto"/>
      <w:ind w:left="5040" w:right="-1944"/>
    </w:pPr>
    <w:rPr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566A88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6A88"/>
  </w:style>
  <w:style w:type="paragraph" w:styleId="Footer">
    <w:name w:val="footer"/>
    <w:basedOn w:val="Normal"/>
    <w:link w:val="FooterChar"/>
    <w:uiPriority w:val="99"/>
    <w:unhideWhenUsed/>
    <w:rsid w:val="00492067"/>
    <w:pPr>
      <w:pBdr>
        <w:top w:val="single" w:sz="4" w:space="5" w:color="946204" w:themeColor="accent4" w:themeShade="80"/>
        <w:left w:val="single" w:sz="4" w:space="4" w:color="946204" w:themeColor="accent4" w:themeShade="80"/>
        <w:bottom w:val="single" w:sz="4" w:space="5" w:color="946204" w:themeColor="accent4" w:themeShade="80"/>
        <w:right w:val="single" w:sz="4" w:space="4" w:color="946204" w:themeColor="accent4" w:themeShade="80"/>
      </w:pBdr>
      <w:shd w:val="clear" w:color="auto" w:fill="946204" w:themeFill="accent4" w:themeFillShade="80"/>
      <w:spacing w:before="0" w:line="240" w:lineRule="auto"/>
      <w:ind w:left="-576" w:right="7344"/>
      <w:jc w:val="center"/>
    </w:pPr>
    <w:rPr>
      <w:b/>
      <w:color w:val="FFFFFF" w:themeColor="background1"/>
      <w:sz w:val="28"/>
    </w:rPr>
  </w:style>
  <w:style w:type="character" w:customStyle="1" w:styleId="FooterChar">
    <w:name w:val="Footer Char"/>
    <w:basedOn w:val="DefaultParagraphFont"/>
    <w:link w:val="Footer"/>
    <w:uiPriority w:val="99"/>
    <w:rsid w:val="00492067"/>
    <w:rPr>
      <w:b/>
      <w:color w:val="FFFFFF" w:themeColor="background1"/>
      <w:sz w:val="28"/>
      <w:shd w:val="clear" w:color="auto" w:fill="946204" w:themeFill="accent4" w:themeFillShade="80"/>
    </w:rPr>
  </w:style>
  <w:style w:type="character" w:customStyle="1" w:styleId="Heading1Char">
    <w:name w:val="Heading 1 Char"/>
    <w:basedOn w:val="DefaultParagraphFont"/>
    <w:link w:val="Heading1"/>
    <w:uiPriority w:val="9"/>
    <w:rsid w:val="001668E8"/>
    <w:rPr>
      <w:rFonts w:asciiTheme="majorHAnsi" w:eastAsiaTheme="majorEastAsia" w:hAnsiTheme="majorHAnsi" w:cstheme="majorBidi"/>
      <w:b/>
      <w:bCs/>
      <w:caps/>
      <w:color w:val="FFFFFF" w:themeColor="background1"/>
      <w:shd w:val="clear" w:color="auto" w:fill="B53D68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1668E8"/>
    <w:rPr>
      <w:caps/>
      <w:shd w:val="clear" w:color="auto" w:fill="F1D7E0" w:themeFill="accent2"/>
    </w:rPr>
  </w:style>
  <w:style w:type="paragraph" w:styleId="ListBullet">
    <w:name w:val="List Bullet"/>
    <w:basedOn w:val="Normal"/>
    <w:uiPriority w:val="11"/>
    <w:qFormat/>
    <w:pPr>
      <w:numPr>
        <w:numId w:val="1"/>
      </w:numPr>
    </w:pPr>
  </w:style>
  <w:style w:type="character" w:customStyle="1" w:styleId="Heading3Char">
    <w:name w:val="Heading 3 Char"/>
    <w:basedOn w:val="DefaultParagraphFont"/>
    <w:link w:val="Heading3"/>
    <w:uiPriority w:val="9"/>
    <w:rsid w:val="001668E8"/>
    <w:rPr>
      <w:caps/>
      <w:color w:val="5A1E3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6ECC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240"/>
      <w:outlineLvl w:val="9"/>
    </w:pPr>
  </w:style>
  <w:style w:type="character" w:customStyle="1" w:styleId="Heading9Char">
    <w:name w:val="Heading 9 Char"/>
    <w:basedOn w:val="DefaultParagraphFont"/>
    <w:link w:val="Heading9"/>
    <w:uiPriority w:val="9"/>
    <w:semiHidden/>
    <w:rsid w:val="00776ECC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76ECC"/>
    <w:pPr>
      <w:spacing w:before="0" w:after="200" w:line="240" w:lineRule="auto"/>
    </w:pPr>
    <w:rPr>
      <w:i/>
      <w:iCs/>
      <w:szCs w:val="18"/>
    </w:rPr>
  </w:style>
  <w:style w:type="paragraph" w:customStyle="1" w:styleId="ContactHeading">
    <w:name w:val="Contact Heading"/>
    <w:basedOn w:val="Normal"/>
    <w:next w:val="ContactInfo"/>
    <w:uiPriority w:val="2"/>
    <w:qFormat/>
    <w:rsid w:val="001C30B8"/>
    <w:pPr>
      <w:pBdr>
        <w:top w:val="single" w:sz="4" w:space="5" w:color="946204" w:themeColor="accent4" w:themeShade="80"/>
        <w:left w:val="single" w:sz="4" w:space="4" w:color="946204" w:themeColor="accent4" w:themeShade="80"/>
        <w:bottom w:val="single" w:sz="4" w:space="5" w:color="946204" w:themeColor="accent4" w:themeShade="80"/>
        <w:right w:val="single" w:sz="4" w:space="4" w:color="946204" w:themeColor="accent4" w:themeShade="80"/>
      </w:pBdr>
      <w:shd w:val="clear" w:color="auto" w:fill="946204" w:themeFill="accent4" w:themeFillShade="80"/>
      <w:spacing w:before="0" w:after="480" w:line="300" w:lineRule="auto"/>
      <w:ind w:left="5040" w:right="1800"/>
    </w:pPr>
    <w:rPr>
      <w:color w:val="FFFFFF" w:themeColor="background1"/>
      <w:sz w:val="2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776ECC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776ECC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776ECC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776ECC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76ECC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6ECC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6ECC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6E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6ECC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76ECC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76ECC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76ECC"/>
    <w:pPr>
      <w:spacing w:before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76ECC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776ECC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76ECC"/>
    <w:pPr>
      <w:spacing w:before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76ECC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76ECC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776ECC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6ECC"/>
    <w:pPr>
      <w:spacing w:before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6ECC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776ECC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776EC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776ECC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776ECC"/>
    <w:pPr>
      <w:spacing w:before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76ECC"/>
    <w:rPr>
      <w:rFonts w:ascii="Consolas" w:hAnsi="Consolas"/>
      <w:szCs w:val="21"/>
    </w:rPr>
  </w:style>
  <w:style w:type="table" w:styleId="TableGrid">
    <w:name w:val="Table Grid"/>
    <w:basedOn w:val="TableNormal"/>
    <w:uiPriority w:val="39"/>
    <w:rsid w:val="003E1CD2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E4AEC1" w:themeColor="accent1" w:themeTint="66"/>
        <w:left w:val="single" w:sz="4" w:space="0" w:color="E4AEC1" w:themeColor="accent1" w:themeTint="66"/>
        <w:bottom w:val="single" w:sz="4" w:space="0" w:color="E4AEC1" w:themeColor="accent1" w:themeTint="66"/>
        <w:right w:val="single" w:sz="4" w:space="0" w:color="E4AEC1" w:themeColor="accent1" w:themeTint="66"/>
        <w:insideH w:val="single" w:sz="4" w:space="0" w:color="E4AEC1" w:themeColor="accent1" w:themeTint="66"/>
        <w:insideV w:val="single" w:sz="4" w:space="0" w:color="E4AEC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686A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686A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D686A3" w:themeColor="accent1" w:themeTint="99"/>
        <w:left w:val="single" w:sz="4" w:space="0" w:color="D686A3" w:themeColor="accent1" w:themeTint="99"/>
        <w:bottom w:val="single" w:sz="4" w:space="0" w:color="D686A3" w:themeColor="accent1" w:themeTint="99"/>
        <w:right w:val="single" w:sz="4" w:space="0" w:color="D686A3" w:themeColor="accent1" w:themeTint="99"/>
        <w:insideH w:val="single" w:sz="4" w:space="0" w:color="D686A3" w:themeColor="accent1" w:themeTint="99"/>
        <w:insideV w:val="single" w:sz="4" w:space="0" w:color="D686A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3D68" w:themeColor="accent1"/>
          <w:left w:val="single" w:sz="4" w:space="0" w:color="B53D68" w:themeColor="accent1"/>
          <w:bottom w:val="single" w:sz="4" w:space="0" w:color="B53D68" w:themeColor="accent1"/>
          <w:right w:val="single" w:sz="4" w:space="0" w:color="B53D68" w:themeColor="accent1"/>
          <w:insideH w:val="nil"/>
          <w:insideV w:val="nil"/>
        </w:tcBorders>
        <w:shd w:val="clear" w:color="auto" w:fill="B53D68" w:themeFill="accent1"/>
      </w:tcPr>
    </w:tblStylePr>
    <w:tblStylePr w:type="lastRow">
      <w:rPr>
        <w:b/>
        <w:bCs/>
      </w:rPr>
      <w:tblPr/>
      <w:tcPr>
        <w:tcBorders>
          <w:top w:val="double" w:sz="4" w:space="0" w:color="B53D6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D6E0" w:themeFill="accent1" w:themeFillTint="33"/>
      </w:tcPr>
    </w:tblStylePr>
    <w:tblStylePr w:type="band1Horz">
      <w:tblPr/>
      <w:tcPr>
        <w:shd w:val="clear" w:color="auto" w:fill="F1D6E0" w:themeFill="accent1" w:themeFillTint="33"/>
      </w:tcPr>
    </w:tblStylePr>
  </w:style>
  <w:style w:type="table" w:styleId="GridTable2">
    <w:name w:val="Grid Table 2"/>
    <w:basedOn w:val="TableNormal"/>
    <w:uiPriority w:val="47"/>
    <w:rsid w:val="00EF74E1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2">
    <w:name w:val="Plain Table 2"/>
    <w:basedOn w:val="TableNormal"/>
    <w:uiPriority w:val="42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EF74E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3-Accent5">
    <w:name w:val="Grid Table 3 Accent 5"/>
    <w:basedOn w:val="TableNormal"/>
    <w:uiPriority w:val="48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FCBA8A" w:themeColor="accent5" w:themeTint="99"/>
        <w:left w:val="single" w:sz="4" w:space="0" w:color="FCBA8A" w:themeColor="accent5" w:themeTint="99"/>
        <w:bottom w:val="single" w:sz="4" w:space="0" w:color="FCBA8A" w:themeColor="accent5" w:themeTint="99"/>
        <w:right w:val="single" w:sz="4" w:space="0" w:color="FCBA8A" w:themeColor="accent5" w:themeTint="99"/>
        <w:insideH w:val="single" w:sz="4" w:space="0" w:color="FCBA8A" w:themeColor="accent5" w:themeTint="99"/>
        <w:insideV w:val="single" w:sz="4" w:space="0" w:color="FCBA8A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7D8" w:themeFill="accent5" w:themeFillTint="33"/>
      </w:tcPr>
    </w:tblStylePr>
    <w:tblStylePr w:type="band1Horz">
      <w:tblPr/>
      <w:tcPr>
        <w:shd w:val="clear" w:color="auto" w:fill="FEE7D8" w:themeFill="accent5" w:themeFillTint="33"/>
      </w:tcPr>
    </w:tblStylePr>
    <w:tblStylePr w:type="neCell">
      <w:tblPr/>
      <w:tcPr>
        <w:tcBorders>
          <w:bottom w:val="single" w:sz="4" w:space="0" w:color="FCBA8A" w:themeColor="accent5" w:themeTint="99"/>
        </w:tcBorders>
      </w:tcPr>
    </w:tblStylePr>
    <w:tblStylePr w:type="nwCell">
      <w:tblPr/>
      <w:tcPr>
        <w:tcBorders>
          <w:bottom w:val="single" w:sz="4" w:space="0" w:color="FCBA8A" w:themeColor="accent5" w:themeTint="99"/>
        </w:tcBorders>
      </w:tcPr>
    </w:tblStylePr>
    <w:tblStylePr w:type="seCell">
      <w:tblPr/>
      <w:tcPr>
        <w:tcBorders>
          <w:top w:val="single" w:sz="4" w:space="0" w:color="FCBA8A" w:themeColor="accent5" w:themeTint="99"/>
        </w:tcBorders>
      </w:tcPr>
    </w:tblStylePr>
    <w:tblStylePr w:type="swCell">
      <w:tblPr/>
      <w:tcPr>
        <w:tcBorders>
          <w:top w:val="single" w:sz="4" w:space="0" w:color="FCBA8A" w:themeColor="accent5" w:themeTint="99"/>
        </w:tcBorders>
      </w:tcPr>
    </w:tblStylePr>
  </w:style>
  <w:style w:type="table" w:styleId="ListTable1Light-Accent4">
    <w:name w:val="List Table 1 Light Accent 4"/>
    <w:basedOn w:val="TableNormal"/>
    <w:uiPriority w:val="46"/>
    <w:rsid w:val="00EF74E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BD38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BD38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D7" w:themeFill="accent4" w:themeFillTint="33"/>
      </w:tcPr>
    </w:tblStylePr>
    <w:tblStylePr w:type="band1Horz">
      <w:tblPr/>
      <w:tcPr>
        <w:shd w:val="clear" w:color="auto" w:fill="FDF0D7" w:themeFill="accent4" w:themeFillTint="33"/>
      </w:tcPr>
    </w:tblStylePr>
  </w:style>
  <w:style w:type="table" w:styleId="GridTable3">
    <w:name w:val="Grid Table 3"/>
    <w:basedOn w:val="TableNormal"/>
    <w:uiPriority w:val="48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styleId="Hyperlink">
    <w:name w:val="Hyperlink"/>
    <w:basedOn w:val="DefaultParagraphFont"/>
    <w:uiPriority w:val="99"/>
    <w:semiHidden/>
    <w:unhideWhenUsed/>
    <w:rsid w:val="00F72A56"/>
    <w:rPr>
      <w:color w:val="5A1E34" w:themeColor="accent1" w:themeShade="80"/>
      <w:u w:val="single"/>
    </w:rPr>
  </w:style>
  <w:style w:type="paragraph" w:styleId="ListParagraph">
    <w:name w:val="List Paragraph"/>
    <w:basedOn w:val="Normal"/>
    <w:uiPriority w:val="34"/>
    <w:unhideWhenUsed/>
    <w:qFormat/>
    <w:rsid w:val="00DD63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enkata%20Suresh%20Varma\AppData\Roaming\Microsoft\Templates\Student%20report.dotx" TargetMode="External"/></Relationships>
</file>

<file path=word/theme/theme1.xml><?xml version="1.0" encoding="utf-8"?>
<a:theme xmlns:a="http://schemas.openxmlformats.org/drawingml/2006/main" name="Office Theme">
  <a:themeElements>
    <a:clrScheme name="Butterfly Report">
      <a:dk1>
        <a:srgbClr val="000000"/>
      </a:dk1>
      <a:lt1>
        <a:sysClr val="window" lastClr="FFFFFF"/>
      </a:lt1>
      <a:dk2>
        <a:srgbClr val="505050"/>
      </a:dk2>
      <a:lt2>
        <a:srgbClr val="DDDDDD"/>
      </a:lt2>
      <a:accent1>
        <a:srgbClr val="B53D68"/>
      </a:accent1>
      <a:accent2>
        <a:srgbClr val="F1D7E0"/>
      </a:accent2>
      <a:accent3>
        <a:srgbClr val="55E4DA"/>
      </a:accent3>
      <a:accent4>
        <a:srgbClr val="F9B639"/>
      </a:accent4>
      <a:accent5>
        <a:srgbClr val="FA8D3D"/>
      </a:accent5>
      <a:accent6>
        <a:srgbClr val="872D4E"/>
      </a:accent6>
      <a:hlink>
        <a:srgbClr val="872D4E"/>
      </a:hlink>
      <a:folHlink>
        <a:srgbClr val="7F7F7F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994976-6513-43B6-A0B4-A08F2B2DC0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</Template>
  <TotalTime>326</TotalTime>
  <Pages>8</Pages>
  <Words>675</Words>
  <Characters>3850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Suresh Varma</dc:creator>
  <cp:lastModifiedBy>KAKARLAPUDI VENKATA SURESH VARMA-170953214</cp:lastModifiedBy>
  <cp:revision>154</cp:revision>
  <dcterms:created xsi:type="dcterms:W3CDTF">2019-03-28T18:30:00Z</dcterms:created>
  <dcterms:modified xsi:type="dcterms:W3CDTF">2019-03-30T10:01:00Z</dcterms:modified>
  <cp:contentStatus/>
</cp:coreProperties>
</file>